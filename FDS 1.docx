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71EBA" w14:textId="77777777" w:rsidR="006D3A72" w:rsidRDefault="00BE4810" w:rsidP="00BE4810">
      <w:pPr>
        <w:jc w:val="center"/>
        <w:rPr>
          <w:rStyle w:val="Emphasis"/>
        </w:rPr>
      </w:pPr>
      <w:r w:rsidRPr="00BE4810">
        <w:rPr>
          <w:rStyle w:val="Emphasis"/>
        </w:rPr>
        <w:t>FDS-A1: Introduction to Data Science</w:t>
      </w:r>
    </w:p>
    <w:p w14:paraId="36129D2A" w14:textId="77777777" w:rsidR="00BE4810" w:rsidRDefault="00BE4810" w:rsidP="00BE4810">
      <w:pPr>
        <w:jc w:val="center"/>
        <w:rPr>
          <w:rStyle w:val="Emphasis"/>
        </w:rPr>
      </w:pPr>
      <w:r>
        <w:rPr>
          <w:rStyle w:val="Emphasis"/>
        </w:rPr>
        <w:t xml:space="preserve">Suman Paudel </w:t>
      </w:r>
    </w:p>
    <w:p w14:paraId="032414B3" w14:textId="77777777" w:rsidR="00BE4810" w:rsidRDefault="00BE4810" w:rsidP="00BE4810">
      <w:pPr>
        <w:jc w:val="center"/>
        <w:rPr>
          <w:rStyle w:val="Emphasis"/>
        </w:rPr>
      </w:pPr>
    </w:p>
    <w:p w14:paraId="1A3AD299" w14:textId="77777777" w:rsidR="00BE4810" w:rsidRPr="00E73B6C" w:rsidRDefault="00BE4810" w:rsidP="00BE4810">
      <w:pPr>
        <w:pStyle w:val="ListParagraph"/>
        <w:numPr>
          <w:ilvl w:val="0"/>
          <w:numId w:val="20"/>
        </w:numPr>
        <w:rPr>
          <w:rStyle w:val="Emphasis"/>
          <w:color w:val="6C95D6" w:themeColor="accent5" w:themeTint="99"/>
        </w:rPr>
      </w:pPr>
      <w:r w:rsidRPr="00E73B6C">
        <w:rPr>
          <w:rStyle w:val="Emphasis"/>
          <w:color w:val="6C95D6" w:themeColor="accent5" w:themeTint="99"/>
        </w:rPr>
        <w:t xml:space="preserve">What do you mean by data science? Explain its scope and </w:t>
      </w:r>
      <w:r w:rsidR="001A2E34" w:rsidRPr="00E73B6C">
        <w:rPr>
          <w:rStyle w:val="Emphasis"/>
          <w:color w:val="6C95D6" w:themeColor="accent5" w:themeTint="99"/>
        </w:rPr>
        <w:t>limitation.</w:t>
      </w:r>
      <w:r w:rsidRPr="00E73B6C">
        <w:rPr>
          <w:rStyle w:val="Emphasis"/>
          <w:color w:val="6C95D6" w:themeColor="accent5" w:themeTint="99"/>
        </w:rPr>
        <w:t xml:space="preserve"> What are the common misconception</w:t>
      </w:r>
      <w:r w:rsidR="001A2E34" w:rsidRPr="00E73B6C">
        <w:rPr>
          <w:rStyle w:val="Emphasis"/>
          <w:color w:val="6C95D6" w:themeColor="accent5" w:themeTint="99"/>
        </w:rPr>
        <w:t>s</w:t>
      </w:r>
      <w:r w:rsidRPr="00E73B6C">
        <w:rPr>
          <w:rStyle w:val="Emphasis"/>
          <w:color w:val="6C95D6" w:themeColor="accent5" w:themeTint="99"/>
        </w:rPr>
        <w:t xml:space="preserve"> about data science</w:t>
      </w:r>
      <w:r w:rsidR="001A2E34" w:rsidRPr="00E73B6C">
        <w:rPr>
          <w:rStyle w:val="Emphasis"/>
          <w:color w:val="6C95D6" w:themeColor="accent5" w:themeTint="99"/>
        </w:rPr>
        <w:t>?</w:t>
      </w:r>
    </w:p>
    <w:p w14:paraId="5DADFA92" w14:textId="77777777" w:rsidR="00BE4810" w:rsidRPr="00BE4810" w:rsidRDefault="00BE4810" w:rsidP="00BE4810">
      <w:pPr>
        <w:rPr>
          <w:rStyle w:val="Emphasis"/>
          <w:b w:val="0"/>
          <w:bCs/>
          <w:color w:val="auto"/>
        </w:rPr>
      </w:pPr>
      <w:r w:rsidRPr="00BE4810">
        <w:rPr>
          <w:rStyle w:val="Emphasis"/>
          <w:b w:val="0"/>
          <w:bCs/>
          <w:color w:val="auto"/>
        </w:rPr>
        <w:t>Data science is an interdisciplinary field that combines statistics, mathematics, computer science, and domain-specific knowledge to extract insights and knowledge from data. It involves the collection, processing, analysis, and interpretation of data to solve complex problems and make informed decisions.</w:t>
      </w:r>
    </w:p>
    <w:p w14:paraId="76728C5A" w14:textId="77777777" w:rsidR="00BE4810" w:rsidRPr="00BE4810" w:rsidRDefault="00BE4810" w:rsidP="00BE4810">
      <w:pPr>
        <w:rPr>
          <w:rStyle w:val="Emphasis"/>
          <w:b w:val="0"/>
          <w:bCs/>
          <w:color w:val="auto"/>
        </w:rPr>
      </w:pPr>
    </w:p>
    <w:p w14:paraId="237F4651" w14:textId="77777777" w:rsidR="00BE4810" w:rsidRPr="00BE4810" w:rsidRDefault="00BE4810" w:rsidP="00BE4810">
      <w:pPr>
        <w:rPr>
          <w:rStyle w:val="Emphasis"/>
          <w:b w:val="0"/>
          <w:bCs/>
          <w:color w:val="auto"/>
        </w:rPr>
      </w:pPr>
      <w:r w:rsidRPr="00BE4810">
        <w:rPr>
          <w:rStyle w:val="Emphasis"/>
          <w:b w:val="0"/>
          <w:bCs/>
          <w:color w:val="auto"/>
        </w:rPr>
        <w:t>Scope of Data Science:</w:t>
      </w:r>
    </w:p>
    <w:p w14:paraId="67E3B056" w14:textId="77777777" w:rsidR="00AB1DCC" w:rsidRPr="00AB1DCC" w:rsidRDefault="00AB1DCC" w:rsidP="00AB1DCC">
      <w:pPr>
        <w:rPr>
          <w:rStyle w:val="Emphasis"/>
          <w:b w:val="0"/>
          <w:bCs/>
          <w:color w:val="auto"/>
        </w:rPr>
      </w:pPr>
      <w:r w:rsidRPr="00AB1DCC">
        <w:rPr>
          <w:rStyle w:val="Emphasis"/>
          <w:b w:val="0"/>
          <w:bCs/>
          <w:color w:val="auto"/>
        </w:rPr>
        <w:t>Widespread Applicability:</w:t>
      </w:r>
    </w:p>
    <w:p w14:paraId="24F0BA45" w14:textId="77777777" w:rsidR="00AB1DCC" w:rsidRPr="00AB1DCC" w:rsidRDefault="00AB1DCC" w:rsidP="00AB1DCC">
      <w:pPr>
        <w:rPr>
          <w:rStyle w:val="Emphasis"/>
          <w:b w:val="0"/>
          <w:bCs/>
          <w:color w:val="auto"/>
        </w:rPr>
      </w:pPr>
      <w:r w:rsidRPr="00AB1DCC">
        <w:rPr>
          <w:rStyle w:val="Emphasis"/>
          <w:b w:val="0"/>
          <w:bCs/>
          <w:color w:val="auto"/>
        </w:rPr>
        <w:t>Data science has become a ubiquitous tool across various industries, from finance and healthcare to retail and manufacturing. Organizations in these diverse sectors leverage data science to make data-driven decisions, optimize processes, and gain a competitive edge. Examples include predicting sales trends, identifying risks associated with loans, optimizing supply chain operations, and personalizing customer experiences.</w:t>
      </w:r>
    </w:p>
    <w:p w14:paraId="4226B98A" w14:textId="77777777" w:rsidR="00AB1DCC" w:rsidRPr="00AB1DCC" w:rsidRDefault="00AB1DCC" w:rsidP="00AB1DCC">
      <w:pPr>
        <w:rPr>
          <w:rStyle w:val="Emphasis"/>
          <w:b w:val="0"/>
          <w:bCs/>
          <w:color w:val="auto"/>
        </w:rPr>
      </w:pPr>
    </w:p>
    <w:p w14:paraId="62A8C01E" w14:textId="77777777" w:rsidR="00AB1DCC" w:rsidRPr="00AB1DCC" w:rsidRDefault="00AB1DCC" w:rsidP="00AB1DCC">
      <w:pPr>
        <w:rPr>
          <w:rStyle w:val="Emphasis"/>
          <w:b w:val="0"/>
          <w:bCs/>
          <w:color w:val="auto"/>
        </w:rPr>
      </w:pPr>
      <w:r w:rsidRPr="00AB1DCC">
        <w:rPr>
          <w:rStyle w:val="Emphasis"/>
          <w:b w:val="0"/>
          <w:bCs/>
          <w:color w:val="auto"/>
        </w:rPr>
        <w:t>Information Discovery:</w:t>
      </w:r>
    </w:p>
    <w:p w14:paraId="7EDF28B2" w14:textId="77777777" w:rsidR="00AB1DCC" w:rsidRPr="00AB1DCC" w:rsidRDefault="00AB1DCC" w:rsidP="00AB1DCC">
      <w:pPr>
        <w:rPr>
          <w:rStyle w:val="Emphasis"/>
          <w:b w:val="0"/>
          <w:bCs/>
          <w:color w:val="auto"/>
        </w:rPr>
      </w:pPr>
      <w:r w:rsidRPr="00AB1DCC">
        <w:rPr>
          <w:rStyle w:val="Emphasis"/>
          <w:b w:val="0"/>
          <w:bCs/>
          <w:color w:val="auto"/>
        </w:rPr>
        <w:t>Data scientists are akin to detectives in the world of information. They possess the skills to collect, clean, analyze, and interpret vast amounts of data to uncover hidden patterns, trends, and relationships that would be challenging or even impossible to discern through traditional methods. This ability to extract valuable insights from data empowers organizations to make more informed and strategic decisions.</w:t>
      </w:r>
    </w:p>
    <w:p w14:paraId="522920C9" w14:textId="77777777" w:rsidR="00AB1DCC" w:rsidRPr="00AB1DCC" w:rsidRDefault="00AB1DCC" w:rsidP="00AB1DCC">
      <w:pPr>
        <w:rPr>
          <w:rStyle w:val="Emphasis"/>
          <w:b w:val="0"/>
          <w:bCs/>
          <w:color w:val="auto"/>
        </w:rPr>
      </w:pPr>
    </w:p>
    <w:p w14:paraId="0EDB9D0F" w14:textId="77777777" w:rsidR="00AB1DCC" w:rsidRPr="00AB1DCC" w:rsidRDefault="00AB1DCC" w:rsidP="00AB1DCC">
      <w:pPr>
        <w:rPr>
          <w:rStyle w:val="Emphasis"/>
          <w:color w:val="auto"/>
        </w:rPr>
      </w:pPr>
      <w:r w:rsidRPr="00AB1DCC">
        <w:rPr>
          <w:rStyle w:val="Emphasis"/>
          <w:color w:val="auto"/>
        </w:rPr>
        <w:t>Future-Proof Career:</w:t>
      </w:r>
    </w:p>
    <w:p w14:paraId="1A24FA5B" w14:textId="77777777" w:rsidR="00AB1DCC" w:rsidRPr="00AB1DCC" w:rsidRDefault="00AB1DCC" w:rsidP="00AB1DCC">
      <w:pPr>
        <w:rPr>
          <w:rStyle w:val="Emphasis"/>
          <w:b w:val="0"/>
          <w:bCs/>
          <w:color w:val="auto"/>
        </w:rPr>
      </w:pPr>
      <w:r w:rsidRPr="00AB1DCC">
        <w:rPr>
          <w:rStyle w:val="Emphasis"/>
          <w:b w:val="0"/>
          <w:bCs/>
          <w:color w:val="auto"/>
        </w:rPr>
        <w:t>As the volume of data being generated continues to grow exponentially, the demand for skilled data scientists is on a constant rise. Data science is a field brimming with opportunities and challenges, making it an excellent career choice for those who enjoy working with data and deriving meaningful insights from it. The emerging career paths in this field include Data Analyst, Product/Business Intelligence Analyst, Data Scientist, and Data Engineer, each offering unique responsibilities and growth potential.</w:t>
      </w:r>
    </w:p>
    <w:p w14:paraId="17A5277D" w14:textId="77777777" w:rsidR="00AB1DCC" w:rsidRPr="00AB1DCC" w:rsidRDefault="00AB1DCC" w:rsidP="00AB1DCC">
      <w:pPr>
        <w:rPr>
          <w:rStyle w:val="Emphasis"/>
          <w:b w:val="0"/>
          <w:bCs/>
          <w:color w:val="auto"/>
        </w:rPr>
      </w:pPr>
    </w:p>
    <w:p w14:paraId="35E8A341" w14:textId="77777777" w:rsidR="00AB1DCC" w:rsidRPr="00AB1DCC" w:rsidRDefault="00AB1DCC" w:rsidP="00AB1DCC">
      <w:pPr>
        <w:rPr>
          <w:rStyle w:val="Emphasis"/>
          <w:color w:val="auto"/>
        </w:rPr>
      </w:pPr>
      <w:r w:rsidRPr="00AB1DCC">
        <w:rPr>
          <w:rStyle w:val="Emphasis"/>
          <w:color w:val="auto"/>
        </w:rPr>
        <w:lastRenderedPageBreak/>
        <w:t>Interdisciplinary Collaboration:</w:t>
      </w:r>
    </w:p>
    <w:p w14:paraId="38CBBAF9" w14:textId="77777777" w:rsidR="00AB1DCC" w:rsidRPr="00AB1DCC" w:rsidRDefault="00AB1DCC" w:rsidP="00AB1DCC">
      <w:pPr>
        <w:rPr>
          <w:rStyle w:val="Emphasis"/>
          <w:b w:val="0"/>
          <w:bCs/>
          <w:color w:val="auto"/>
        </w:rPr>
      </w:pPr>
      <w:r w:rsidRPr="00AB1DCC">
        <w:rPr>
          <w:rStyle w:val="Emphasis"/>
          <w:b w:val="0"/>
          <w:bCs/>
          <w:color w:val="auto"/>
        </w:rPr>
        <w:t>Effective data science often requires a collaborative approach, where professionals from diverse backgrounds, such as domain experts, statisticians, and software engineers, work together to tackle complex problems. This interdisciplinary nature of data science allows for the integration of subject-matter expertise, statistical rigor, and technological capabilities, leading to more comprehensive and impactful solutions.</w:t>
      </w:r>
    </w:p>
    <w:p w14:paraId="7AD0AB6F" w14:textId="77777777" w:rsidR="00AB1DCC" w:rsidRPr="00AB1DCC" w:rsidRDefault="00AB1DCC" w:rsidP="00AB1DCC">
      <w:pPr>
        <w:rPr>
          <w:rStyle w:val="Emphasis"/>
          <w:b w:val="0"/>
          <w:bCs/>
          <w:color w:val="auto"/>
        </w:rPr>
      </w:pPr>
    </w:p>
    <w:p w14:paraId="324DBE61" w14:textId="77777777" w:rsidR="00AB1DCC" w:rsidRPr="00AB1DCC" w:rsidRDefault="00AB1DCC" w:rsidP="00AB1DCC">
      <w:pPr>
        <w:rPr>
          <w:rStyle w:val="Emphasis"/>
          <w:color w:val="auto"/>
        </w:rPr>
      </w:pPr>
      <w:r w:rsidRPr="00AB1DCC">
        <w:rPr>
          <w:rStyle w:val="Emphasis"/>
          <w:color w:val="auto"/>
        </w:rPr>
        <w:t>Ethical Considerations:</w:t>
      </w:r>
    </w:p>
    <w:p w14:paraId="6B8D6F38" w14:textId="77777777" w:rsidR="00AB1DCC" w:rsidRPr="00AB1DCC" w:rsidRDefault="00AB1DCC" w:rsidP="00AB1DCC">
      <w:pPr>
        <w:rPr>
          <w:rStyle w:val="Emphasis"/>
          <w:b w:val="0"/>
          <w:bCs/>
          <w:color w:val="auto"/>
        </w:rPr>
      </w:pPr>
      <w:r w:rsidRPr="00AB1DCC">
        <w:rPr>
          <w:rStyle w:val="Emphasis"/>
          <w:b w:val="0"/>
          <w:bCs/>
          <w:color w:val="auto"/>
        </w:rPr>
        <w:t>As data science continues to evolve, there is an increasing emphasis on the ethical and responsible use of data. Data scientists must navigate complex issues related to data privacy, algorithmic bias, and the societal impact of their work. Upholding ethical principles and maintaining transparency in data-driven decision-making are crucial for building trust and ensuring the responsible development of data science applications.</w:t>
      </w:r>
    </w:p>
    <w:p w14:paraId="2BF0AB56" w14:textId="77777777" w:rsidR="00AB1DCC" w:rsidRPr="00AB1DCC" w:rsidRDefault="00AB1DCC" w:rsidP="00AB1DCC">
      <w:pPr>
        <w:rPr>
          <w:rStyle w:val="Emphasis"/>
          <w:b w:val="0"/>
          <w:bCs/>
          <w:color w:val="auto"/>
        </w:rPr>
      </w:pPr>
    </w:p>
    <w:p w14:paraId="4AE9BC9C" w14:textId="77777777" w:rsidR="00AB1DCC" w:rsidRPr="00AB1DCC" w:rsidRDefault="00AB1DCC" w:rsidP="00AB1DCC">
      <w:pPr>
        <w:rPr>
          <w:rStyle w:val="Emphasis"/>
          <w:color w:val="auto"/>
        </w:rPr>
      </w:pPr>
      <w:r w:rsidRPr="00AB1DCC">
        <w:rPr>
          <w:rStyle w:val="Emphasis"/>
          <w:color w:val="auto"/>
        </w:rPr>
        <w:t>Continuous Learning:</w:t>
      </w:r>
    </w:p>
    <w:p w14:paraId="03F5999F" w14:textId="77777777" w:rsidR="00AB1DCC" w:rsidRPr="00AB1DCC" w:rsidRDefault="00AB1DCC" w:rsidP="00AB1DCC">
      <w:pPr>
        <w:rPr>
          <w:rStyle w:val="Emphasis"/>
          <w:b w:val="0"/>
          <w:bCs/>
          <w:color w:val="auto"/>
        </w:rPr>
      </w:pPr>
      <w:r w:rsidRPr="00AB1DCC">
        <w:rPr>
          <w:rStyle w:val="Emphasis"/>
          <w:b w:val="0"/>
          <w:bCs/>
          <w:color w:val="auto"/>
        </w:rPr>
        <w:t>The field of data science is constantly evolving, with new technologies, techniques, and best practices emerging regularly. Successful data scientists recognize the importance of continuous learning and staying up-to-date with the latest advancements in the field. This commitment to lifelong learning ensures that data scientists can adapt to changing industry demands and remain at the forefront of their profession.</w:t>
      </w:r>
    </w:p>
    <w:p w14:paraId="0013204A" w14:textId="77777777" w:rsidR="00AB1DCC" w:rsidRPr="00AB1DCC" w:rsidRDefault="00AB1DCC" w:rsidP="00AB1DCC">
      <w:pPr>
        <w:rPr>
          <w:rStyle w:val="Emphasis"/>
          <w:b w:val="0"/>
          <w:bCs/>
          <w:color w:val="auto"/>
        </w:rPr>
      </w:pPr>
    </w:p>
    <w:p w14:paraId="4ACA0055" w14:textId="77777777" w:rsidR="00BE4810" w:rsidRPr="00BE4810" w:rsidRDefault="00BE4810" w:rsidP="00BE4810">
      <w:pPr>
        <w:rPr>
          <w:rStyle w:val="Emphasis"/>
          <w:b w:val="0"/>
          <w:bCs/>
          <w:color w:val="auto"/>
        </w:rPr>
      </w:pPr>
      <w:r w:rsidRPr="00BE4810">
        <w:rPr>
          <w:rStyle w:val="Emphasis"/>
          <w:b w:val="0"/>
          <w:bCs/>
          <w:color w:val="auto"/>
        </w:rPr>
        <w:t>Limitations of Data Science:</w:t>
      </w:r>
    </w:p>
    <w:p w14:paraId="427BA7E0" w14:textId="77777777" w:rsidR="00BE4810" w:rsidRPr="00BE4810" w:rsidRDefault="00BE4810" w:rsidP="00BE4810">
      <w:pPr>
        <w:rPr>
          <w:rStyle w:val="Emphasis"/>
          <w:b w:val="0"/>
          <w:bCs/>
          <w:color w:val="auto"/>
        </w:rPr>
      </w:pPr>
      <w:r w:rsidRPr="00AB1DCC">
        <w:rPr>
          <w:rStyle w:val="Emphasis"/>
          <w:color w:val="auto"/>
        </w:rPr>
        <w:t>1. Data Quality:</w:t>
      </w:r>
      <w:r w:rsidRPr="00BE4810">
        <w:rPr>
          <w:rStyle w:val="Emphasis"/>
          <w:b w:val="0"/>
          <w:bCs/>
          <w:color w:val="auto"/>
        </w:rPr>
        <w:t xml:space="preserve"> The accuracy, completeness, and reliability of the data used in the analysis can significantly impact the validity of the insights and decisions.</w:t>
      </w:r>
    </w:p>
    <w:p w14:paraId="1CE424E7" w14:textId="77777777" w:rsidR="00BE4810" w:rsidRPr="00BE4810" w:rsidRDefault="00BE4810" w:rsidP="00BE4810">
      <w:pPr>
        <w:rPr>
          <w:rStyle w:val="Emphasis"/>
          <w:b w:val="0"/>
          <w:bCs/>
          <w:color w:val="auto"/>
        </w:rPr>
      </w:pPr>
      <w:r w:rsidRPr="00BE4810">
        <w:rPr>
          <w:rStyle w:val="Emphasis"/>
          <w:b w:val="0"/>
          <w:bCs/>
          <w:color w:val="auto"/>
        </w:rPr>
        <w:t>Example: Inaccurate or incomplete customer data can lead to flawed customer segmentation and targeting strategies.</w:t>
      </w:r>
    </w:p>
    <w:p w14:paraId="7768744D" w14:textId="77777777" w:rsidR="00BE4810" w:rsidRPr="00BE4810" w:rsidRDefault="00BE4810" w:rsidP="00BE4810">
      <w:pPr>
        <w:rPr>
          <w:rStyle w:val="Emphasis"/>
          <w:b w:val="0"/>
          <w:bCs/>
          <w:color w:val="auto"/>
        </w:rPr>
      </w:pPr>
    </w:p>
    <w:p w14:paraId="7D42ABA0" w14:textId="77777777" w:rsidR="00BE4810" w:rsidRPr="00BE4810" w:rsidRDefault="00BE4810" w:rsidP="00BE4810">
      <w:pPr>
        <w:rPr>
          <w:rStyle w:val="Emphasis"/>
          <w:b w:val="0"/>
          <w:bCs/>
          <w:color w:val="auto"/>
        </w:rPr>
      </w:pPr>
      <w:r w:rsidRPr="00AB1DCC">
        <w:rPr>
          <w:rStyle w:val="Emphasis"/>
          <w:color w:val="auto"/>
        </w:rPr>
        <w:t>2. Ethical Considerations:</w:t>
      </w:r>
      <w:r w:rsidRPr="00BE4810">
        <w:rPr>
          <w:rStyle w:val="Emphasis"/>
          <w:b w:val="0"/>
          <w:bCs/>
          <w:color w:val="auto"/>
        </w:rPr>
        <w:t xml:space="preserve"> Data science techniques can raise ethical concerns, such as privacy, bias, and the potential for misuse of personal information.</w:t>
      </w:r>
    </w:p>
    <w:p w14:paraId="01BF0A7F" w14:textId="77777777" w:rsidR="00BE4810" w:rsidRPr="00BE4810" w:rsidRDefault="00BE4810" w:rsidP="00BE4810">
      <w:pPr>
        <w:rPr>
          <w:rStyle w:val="Emphasis"/>
          <w:b w:val="0"/>
          <w:bCs/>
          <w:color w:val="auto"/>
        </w:rPr>
      </w:pPr>
      <w:r w:rsidRPr="00BE4810">
        <w:rPr>
          <w:rStyle w:val="Emphasis"/>
          <w:b w:val="0"/>
          <w:bCs/>
          <w:color w:val="auto"/>
        </w:rPr>
        <w:t>Example: Predictive algorithms used in hiring decisions may inadvertently discriminate against certain groups.</w:t>
      </w:r>
    </w:p>
    <w:p w14:paraId="190256DF" w14:textId="77777777" w:rsidR="00BE4810" w:rsidRPr="00BE4810" w:rsidRDefault="00BE4810" w:rsidP="00BE4810">
      <w:pPr>
        <w:rPr>
          <w:rStyle w:val="Emphasis"/>
          <w:b w:val="0"/>
          <w:bCs/>
          <w:color w:val="auto"/>
        </w:rPr>
      </w:pPr>
    </w:p>
    <w:p w14:paraId="09CB6D5A" w14:textId="77777777" w:rsidR="00BE4810" w:rsidRPr="00BE4810" w:rsidRDefault="00BE4810" w:rsidP="00BE4810">
      <w:pPr>
        <w:rPr>
          <w:rStyle w:val="Emphasis"/>
          <w:b w:val="0"/>
          <w:bCs/>
          <w:color w:val="auto"/>
        </w:rPr>
      </w:pPr>
      <w:r w:rsidRPr="00AB1DCC">
        <w:rPr>
          <w:rStyle w:val="Emphasis"/>
          <w:color w:val="auto"/>
        </w:rPr>
        <w:lastRenderedPageBreak/>
        <w:t>3. Domain Expertise:</w:t>
      </w:r>
      <w:r w:rsidRPr="00BE4810">
        <w:rPr>
          <w:rStyle w:val="Emphasis"/>
          <w:b w:val="0"/>
          <w:bCs/>
          <w:color w:val="auto"/>
        </w:rPr>
        <w:t xml:space="preserve"> Effective data science requires a deep understanding of the problem domain, which can be challenging to acquire, especially in complex or specialized fields.</w:t>
      </w:r>
    </w:p>
    <w:p w14:paraId="5C2ED2FC" w14:textId="77777777" w:rsidR="00BE4810" w:rsidRPr="00BE4810" w:rsidRDefault="00BE4810" w:rsidP="00BE4810">
      <w:pPr>
        <w:rPr>
          <w:rStyle w:val="Emphasis"/>
          <w:b w:val="0"/>
          <w:bCs/>
          <w:color w:val="auto"/>
        </w:rPr>
      </w:pPr>
      <w:r w:rsidRPr="00BE4810">
        <w:rPr>
          <w:rStyle w:val="Emphasis"/>
          <w:b w:val="0"/>
          <w:bCs/>
          <w:color w:val="auto"/>
        </w:rPr>
        <w:t>Example: Analyzing medical data requires a strong understanding of healthcare and clinical practices.</w:t>
      </w:r>
    </w:p>
    <w:p w14:paraId="0B60FDB8" w14:textId="77777777" w:rsidR="00BE4810" w:rsidRPr="00BE4810" w:rsidRDefault="00BE4810" w:rsidP="00BE4810">
      <w:pPr>
        <w:rPr>
          <w:rStyle w:val="Emphasis"/>
          <w:b w:val="0"/>
          <w:bCs/>
          <w:color w:val="auto"/>
        </w:rPr>
      </w:pPr>
    </w:p>
    <w:p w14:paraId="22F22C1A" w14:textId="77777777" w:rsidR="00BE4810" w:rsidRPr="00BE4810" w:rsidRDefault="00BE4810" w:rsidP="00BE4810">
      <w:pPr>
        <w:rPr>
          <w:rStyle w:val="Emphasis"/>
          <w:b w:val="0"/>
          <w:bCs/>
          <w:color w:val="auto"/>
        </w:rPr>
      </w:pPr>
      <w:r w:rsidRPr="00BE4810">
        <w:rPr>
          <w:rStyle w:val="Emphasis"/>
          <w:b w:val="0"/>
          <w:bCs/>
          <w:color w:val="auto"/>
        </w:rPr>
        <w:t>Common Misconceptions about Data Science:</w:t>
      </w:r>
    </w:p>
    <w:p w14:paraId="3F929406" w14:textId="77777777" w:rsidR="00BE4810" w:rsidRPr="00BE4810" w:rsidRDefault="00BE4810" w:rsidP="00BE4810">
      <w:pPr>
        <w:rPr>
          <w:rStyle w:val="Emphasis"/>
          <w:b w:val="0"/>
          <w:bCs/>
          <w:color w:val="auto"/>
        </w:rPr>
      </w:pPr>
      <w:r w:rsidRPr="00AB1DCC">
        <w:rPr>
          <w:rStyle w:val="Emphasis"/>
          <w:color w:val="auto"/>
        </w:rPr>
        <w:t>1. Data Science is only about coding and programming:</w:t>
      </w:r>
      <w:r w:rsidRPr="00BE4810">
        <w:rPr>
          <w:rStyle w:val="Emphasis"/>
          <w:b w:val="0"/>
          <w:bCs/>
          <w:color w:val="auto"/>
        </w:rPr>
        <w:t xml:space="preserve"> While coding and programming are essential skills, data science also involves statistical analysis, problem-solving, and domain-specific knowledge.</w:t>
      </w:r>
    </w:p>
    <w:p w14:paraId="754574F5" w14:textId="77777777" w:rsidR="00BE4810" w:rsidRPr="00BE4810" w:rsidRDefault="00BE4810" w:rsidP="00BE4810">
      <w:pPr>
        <w:rPr>
          <w:rStyle w:val="Emphasis"/>
          <w:b w:val="0"/>
          <w:bCs/>
          <w:color w:val="auto"/>
        </w:rPr>
      </w:pPr>
      <w:r w:rsidRPr="00BE4810">
        <w:rPr>
          <w:rStyle w:val="Emphasis"/>
          <w:b w:val="0"/>
          <w:bCs/>
          <w:color w:val="auto"/>
        </w:rPr>
        <w:t>Example: Analyzing financial data requires not only coding skills but also a deep understanding of financial markets and regulations.</w:t>
      </w:r>
    </w:p>
    <w:p w14:paraId="04A4BF7D" w14:textId="77777777" w:rsidR="00BE4810" w:rsidRPr="00BE4810" w:rsidRDefault="00BE4810" w:rsidP="00BE4810">
      <w:pPr>
        <w:rPr>
          <w:rStyle w:val="Emphasis"/>
          <w:b w:val="0"/>
          <w:bCs/>
          <w:color w:val="auto"/>
        </w:rPr>
      </w:pPr>
    </w:p>
    <w:p w14:paraId="3F52C1DA" w14:textId="77777777" w:rsidR="00BE4810" w:rsidRPr="00BE4810" w:rsidRDefault="00BE4810" w:rsidP="00BE4810">
      <w:pPr>
        <w:rPr>
          <w:rStyle w:val="Emphasis"/>
          <w:b w:val="0"/>
          <w:bCs/>
          <w:color w:val="auto"/>
        </w:rPr>
      </w:pPr>
      <w:r w:rsidRPr="00AB1DCC">
        <w:rPr>
          <w:rStyle w:val="Emphasis"/>
          <w:color w:val="auto"/>
        </w:rPr>
        <w:t>2. Data Science is a silver bullet:</w:t>
      </w:r>
      <w:r w:rsidRPr="00BE4810">
        <w:rPr>
          <w:rStyle w:val="Emphasis"/>
          <w:b w:val="0"/>
          <w:bCs/>
          <w:color w:val="auto"/>
        </w:rPr>
        <w:t xml:space="preserve"> Data science can provide valuable insights, but it is not a panacea for all problems. It requires careful problem definition, data collection, and interpretation of results.</w:t>
      </w:r>
    </w:p>
    <w:p w14:paraId="64E39ECF" w14:textId="77777777" w:rsidR="00BE4810" w:rsidRPr="00BE4810" w:rsidRDefault="00BE4810" w:rsidP="00BE4810">
      <w:pPr>
        <w:rPr>
          <w:rStyle w:val="Emphasis"/>
          <w:b w:val="0"/>
          <w:bCs/>
          <w:color w:val="auto"/>
        </w:rPr>
      </w:pPr>
      <w:r w:rsidRPr="00BE4810">
        <w:rPr>
          <w:rStyle w:val="Emphasis"/>
          <w:b w:val="0"/>
          <w:bCs/>
          <w:color w:val="auto"/>
        </w:rPr>
        <w:t>Example: Relying solely on data-driven decision-making without considering other factors, such as customer feedback or market trends, can lead to suboptimal decisions.</w:t>
      </w:r>
    </w:p>
    <w:p w14:paraId="0B506A82" w14:textId="77777777" w:rsidR="00BE4810" w:rsidRPr="00BE4810" w:rsidRDefault="00BE4810" w:rsidP="00BE4810">
      <w:pPr>
        <w:rPr>
          <w:rStyle w:val="Emphasis"/>
          <w:b w:val="0"/>
          <w:bCs/>
          <w:color w:val="auto"/>
        </w:rPr>
      </w:pPr>
    </w:p>
    <w:p w14:paraId="2712A1A5" w14:textId="77777777" w:rsidR="00BE4810" w:rsidRPr="00BE4810" w:rsidRDefault="00BE4810" w:rsidP="00BE4810">
      <w:pPr>
        <w:rPr>
          <w:rStyle w:val="Emphasis"/>
          <w:b w:val="0"/>
          <w:bCs/>
          <w:color w:val="auto"/>
        </w:rPr>
      </w:pPr>
      <w:r w:rsidRPr="00AB1DCC">
        <w:rPr>
          <w:rStyle w:val="Emphasis"/>
          <w:color w:val="auto"/>
        </w:rPr>
        <w:t>3. Data Science is only for large organizations:</w:t>
      </w:r>
      <w:r w:rsidRPr="00BE4810">
        <w:rPr>
          <w:rStyle w:val="Emphasis"/>
          <w:b w:val="0"/>
          <w:bCs/>
          <w:color w:val="auto"/>
        </w:rPr>
        <w:t xml:space="preserve"> Data science can be beneficial for organizations of all sizes, from startups to small businesses.</w:t>
      </w:r>
    </w:p>
    <w:p w14:paraId="10CFF50F" w14:textId="77777777" w:rsidR="00BE4810" w:rsidRPr="00BE4810" w:rsidRDefault="00BE4810" w:rsidP="00BE4810">
      <w:pPr>
        <w:rPr>
          <w:rStyle w:val="Emphasis"/>
          <w:b w:val="0"/>
          <w:bCs/>
          <w:color w:val="auto"/>
        </w:rPr>
      </w:pPr>
      <w:r w:rsidRPr="00BE4810">
        <w:rPr>
          <w:rStyle w:val="Emphasis"/>
          <w:b w:val="0"/>
          <w:bCs/>
          <w:color w:val="auto"/>
        </w:rPr>
        <w:t>Example: A small e-commerce business can use data science to optimize its pricing, inventory management, and marketing strategies.</w:t>
      </w:r>
    </w:p>
    <w:p w14:paraId="14F90A2E" w14:textId="77777777" w:rsidR="00BE4810" w:rsidRPr="00BE4810" w:rsidRDefault="00BE4810" w:rsidP="00BE4810">
      <w:pPr>
        <w:rPr>
          <w:rStyle w:val="Emphasis"/>
          <w:b w:val="0"/>
          <w:bCs/>
          <w:color w:val="auto"/>
        </w:rPr>
      </w:pPr>
    </w:p>
    <w:p w14:paraId="3108565C" w14:textId="77777777" w:rsidR="00BE4810" w:rsidRPr="00BE4810" w:rsidRDefault="00BE4810" w:rsidP="00BE4810">
      <w:pPr>
        <w:rPr>
          <w:rStyle w:val="Emphasis"/>
          <w:b w:val="0"/>
          <w:bCs/>
          <w:color w:val="auto"/>
        </w:rPr>
      </w:pPr>
      <w:r w:rsidRPr="00AB1DCC">
        <w:rPr>
          <w:rStyle w:val="Emphasis"/>
          <w:color w:val="auto"/>
        </w:rPr>
        <w:t>4. Data Science is a one-time activity:</w:t>
      </w:r>
      <w:r w:rsidRPr="00BE4810">
        <w:rPr>
          <w:rStyle w:val="Emphasis"/>
          <w:b w:val="0"/>
          <w:bCs/>
          <w:color w:val="auto"/>
        </w:rPr>
        <w:t xml:space="preserve"> Data science is an ongoing process that requires continuous monitoring, updating, and refinement as new data becomes available and business needs evolve.</w:t>
      </w:r>
    </w:p>
    <w:p w14:paraId="27E5E47C" w14:textId="77777777" w:rsidR="00BE4810" w:rsidRPr="00BE4810" w:rsidRDefault="00BE4810" w:rsidP="00BE4810">
      <w:pPr>
        <w:rPr>
          <w:rStyle w:val="Emphasis"/>
          <w:b w:val="0"/>
          <w:bCs/>
          <w:color w:val="auto"/>
        </w:rPr>
      </w:pPr>
      <w:r w:rsidRPr="00BE4810">
        <w:rPr>
          <w:rStyle w:val="Emphasis"/>
          <w:b w:val="0"/>
          <w:bCs/>
          <w:color w:val="auto"/>
        </w:rPr>
        <w:t>Example: A retail company needs to regularly analyze customer data to adapt its product offerings and marketing strategies to changing consumer preferences.</w:t>
      </w:r>
    </w:p>
    <w:p w14:paraId="397B3374" w14:textId="77777777" w:rsidR="00BE4810" w:rsidRPr="00BE4810" w:rsidRDefault="00BE4810" w:rsidP="00BE4810">
      <w:pPr>
        <w:rPr>
          <w:rStyle w:val="Emphasis"/>
          <w:b w:val="0"/>
          <w:bCs/>
          <w:color w:val="auto"/>
        </w:rPr>
      </w:pPr>
    </w:p>
    <w:p w14:paraId="4671AAC7" w14:textId="77777777" w:rsidR="00BE4810" w:rsidRDefault="00BE4810" w:rsidP="00BE4810">
      <w:pPr>
        <w:rPr>
          <w:rStyle w:val="Emphasis"/>
          <w:b w:val="0"/>
          <w:bCs/>
          <w:color w:val="auto"/>
        </w:rPr>
      </w:pPr>
      <w:r w:rsidRPr="00BE4810">
        <w:rPr>
          <w:rStyle w:val="Emphasis"/>
          <w:b w:val="0"/>
          <w:bCs/>
          <w:color w:val="auto"/>
        </w:rPr>
        <w:t>By understanding the scope, limitations, and common misconceptions about data science, organizations can effectively leverage data-driven insights to drive innovation, improve decision-making, and gain a competitive advantage in their respective industries.</w:t>
      </w:r>
    </w:p>
    <w:p w14:paraId="11B172A1" w14:textId="77777777" w:rsidR="001A2E34" w:rsidRDefault="001A2E34" w:rsidP="00BE4810">
      <w:pPr>
        <w:rPr>
          <w:rStyle w:val="Emphasis"/>
          <w:b w:val="0"/>
          <w:bCs/>
          <w:color w:val="auto"/>
        </w:rPr>
      </w:pPr>
    </w:p>
    <w:p w14:paraId="5F875843" w14:textId="77777777" w:rsidR="001A2E34" w:rsidRPr="00E73B6C" w:rsidRDefault="001A2E34" w:rsidP="001A2E34">
      <w:pPr>
        <w:pStyle w:val="ListParagraph"/>
        <w:numPr>
          <w:ilvl w:val="0"/>
          <w:numId w:val="20"/>
        </w:numPr>
        <w:rPr>
          <w:rStyle w:val="Emphasis"/>
          <w:color w:val="6C95D6" w:themeColor="accent5" w:themeTint="99"/>
        </w:rPr>
      </w:pPr>
      <w:r w:rsidRPr="00E73B6C">
        <w:rPr>
          <w:rStyle w:val="Emphasis"/>
          <w:color w:val="6C95D6" w:themeColor="accent5" w:themeTint="99"/>
        </w:rPr>
        <w:t>Who is data scientist? What are their roles and responsibilities?</w:t>
      </w:r>
    </w:p>
    <w:p w14:paraId="6651F102" w14:textId="77777777" w:rsidR="001A2E34" w:rsidRDefault="001A2E34" w:rsidP="001A2E34">
      <w:pPr>
        <w:pStyle w:val="ListParagraph"/>
        <w:ind w:left="360"/>
        <w:rPr>
          <w:rStyle w:val="Emphasis"/>
          <w:b w:val="0"/>
          <w:bCs/>
          <w:color w:val="auto"/>
        </w:rPr>
      </w:pPr>
    </w:p>
    <w:p w14:paraId="7097BE6D" w14:textId="77777777" w:rsidR="001A2E34" w:rsidRPr="001A2E34" w:rsidRDefault="001A2E34" w:rsidP="001A2E34">
      <w:pPr>
        <w:pStyle w:val="ListParagraph"/>
        <w:ind w:left="360"/>
        <w:rPr>
          <w:rStyle w:val="Emphasis"/>
          <w:b w:val="0"/>
          <w:bCs/>
          <w:color w:val="auto"/>
        </w:rPr>
      </w:pPr>
      <w:r w:rsidRPr="001A2E34">
        <w:rPr>
          <w:rStyle w:val="Emphasis"/>
          <w:b w:val="0"/>
          <w:bCs/>
          <w:color w:val="auto"/>
        </w:rPr>
        <w:t>A data scientist is a professional who combines expertise in statistics, mathematics, computer science, and domain-specific knowledge to extract insights and value from data. They play a crucial role in helping organizations make data-driven decisions and solve complex problems.</w:t>
      </w:r>
    </w:p>
    <w:p w14:paraId="08716099" w14:textId="77777777" w:rsidR="001A2E34" w:rsidRPr="001A2E34" w:rsidRDefault="001A2E34" w:rsidP="001A2E34">
      <w:pPr>
        <w:pStyle w:val="ListParagraph"/>
        <w:ind w:left="360"/>
        <w:rPr>
          <w:rStyle w:val="Emphasis"/>
          <w:b w:val="0"/>
          <w:bCs/>
          <w:color w:val="auto"/>
        </w:rPr>
      </w:pPr>
    </w:p>
    <w:p w14:paraId="009390F2" w14:textId="77777777" w:rsidR="001A2E34" w:rsidRPr="00E73B6C" w:rsidRDefault="001A2E34" w:rsidP="001A2E34">
      <w:pPr>
        <w:pStyle w:val="ListParagraph"/>
        <w:ind w:left="360"/>
        <w:rPr>
          <w:rStyle w:val="Emphasis"/>
          <w:b w:val="0"/>
          <w:bCs/>
          <w:color w:val="0070C0"/>
        </w:rPr>
      </w:pPr>
      <w:r w:rsidRPr="00E73B6C">
        <w:rPr>
          <w:rStyle w:val="Emphasis"/>
          <w:b w:val="0"/>
          <w:bCs/>
          <w:color w:val="0070C0"/>
        </w:rPr>
        <w:t>Roles and Responsibilities of a Data Scientist:</w:t>
      </w:r>
    </w:p>
    <w:p w14:paraId="382C52B4" w14:textId="77777777" w:rsidR="001A2E34" w:rsidRPr="001A2E34" w:rsidRDefault="001A2E34" w:rsidP="001A2E34">
      <w:pPr>
        <w:pStyle w:val="ListParagraph"/>
        <w:ind w:left="360"/>
        <w:rPr>
          <w:rStyle w:val="Emphasis"/>
          <w:b w:val="0"/>
          <w:bCs/>
          <w:color w:val="auto"/>
        </w:rPr>
      </w:pPr>
    </w:p>
    <w:p w14:paraId="176DA57A" w14:textId="77777777" w:rsidR="001A2E34" w:rsidRPr="00AB1DCC" w:rsidRDefault="001A2E34" w:rsidP="001A2E34">
      <w:pPr>
        <w:pStyle w:val="ListParagraph"/>
        <w:ind w:left="360"/>
        <w:rPr>
          <w:rStyle w:val="Emphasis"/>
          <w:color w:val="auto"/>
        </w:rPr>
      </w:pPr>
      <w:r w:rsidRPr="00AB1DCC">
        <w:rPr>
          <w:rStyle w:val="Emphasis"/>
          <w:color w:val="auto"/>
        </w:rPr>
        <w:t>1. Data Collection and Preprocessing:</w:t>
      </w:r>
    </w:p>
    <w:p w14:paraId="6471EF57" w14:textId="77777777" w:rsidR="001A2E34" w:rsidRPr="001A2E34" w:rsidRDefault="001A2E34" w:rsidP="001A2E34">
      <w:pPr>
        <w:pStyle w:val="ListParagraph"/>
        <w:ind w:left="360"/>
        <w:rPr>
          <w:rStyle w:val="Emphasis"/>
          <w:b w:val="0"/>
          <w:bCs/>
          <w:color w:val="auto"/>
        </w:rPr>
      </w:pPr>
      <w:r w:rsidRPr="001A2E34">
        <w:rPr>
          <w:rStyle w:val="Emphasis"/>
          <w:b w:val="0"/>
          <w:bCs/>
          <w:color w:val="auto"/>
        </w:rPr>
        <w:t xml:space="preserve">   - Identifying relevant data sources</w:t>
      </w:r>
    </w:p>
    <w:p w14:paraId="01F7DB63" w14:textId="77777777" w:rsidR="001A2E34" w:rsidRPr="001A2E34" w:rsidRDefault="001A2E34" w:rsidP="001A2E34">
      <w:pPr>
        <w:pStyle w:val="ListParagraph"/>
        <w:ind w:left="360"/>
        <w:rPr>
          <w:rStyle w:val="Emphasis"/>
          <w:b w:val="0"/>
          <w:bCs/>
          <w:color w:val="auto"/>
        </w:rPr>
      </w:pPr>
      <w:r w:rsidRPr="001A2E34">
        <w:rPr>
          <w:rStyle w:val="Emphasis"/>
          <w:b w:val="0"/>
          <w:bCs/>
          <w:color w:val="auto"/>
        </w:rPr>
        <w:t xml:space="preserve">   - Gathering, cleaning, and transforming raw data into a usable format</w:t>
      </w:r>
    </w:p>
    <w:p w14:paraId="1CA82555" w14:textId="77777777" w:rsidR="001A2E34" w:rsidRPr="001A2E34" w:rsidRDefault="001A2E34" w:rsidP="001A2E34">
      <w:pPr>
        <w:pStyle w:val="ListParagraph"/>
        <w:ind w:left="360"/>
        <w:rPr>
          <w:rStyle w:val="Emphasis"/>
          <w:b w:val="0"/>
          <w:bCs/>
          <w:color w:val="auto"/>
        </w:rPr>
      </w:pPr>
      <w:r w:rsidRPr="001A2E34">
        <w:rPr>
          <w:rStyle w:val="Emphasis"/>
          <w:b w:val="0"/>
          <w:bCs/>
          <w:color w:val="auto"/>
        </w:rPr>
        <w:t xml:space="preserve">   Example: A data scientist working for an e-commerce company may collect and preprocess data from various sources, such as website analytics, customer purchase records, and social media interactions, to prepare the data for analysis.</w:t>
      </w:r>
    </w:p>
    <w:p w14:paraId="79ACE27A" w14:textId="77777777" w:rsidR="001A2E34" w:rsidRPr="001A2E34" w:rsidRDefault="001A2E34" w:rsidP="001A2E34">
      <w:pPr>
        <w:pStyle w:val="ListParagraph"/>
        <w:ind w:left="360"/>
        <w:rPr>
          <w:rStyle w:val="Emphasis"/>
          <w:b w:val="0"/>
          <w:bCs/>
          <w:color w:val="auto"/>
        </w:rPr>
      </w:pPr>
    </w:p>
    <w:p w14:paraId="787966CA" w14:textId="77777777" w:rsidR="001A2E34" w:rsidRPr="00AB1DCC" w:rsidRDefault="001A2E34" w:rsidP="001A2E34">
      <w:pPr>
        <w:pStyle w:val="ListParagraph"/>
        <w:ind w:left="360"/>
        <w:rPr>
          <w:rStyle w:val="Emphasis"/>
          <w:color w:val="auto"/>
        </w:rPr>
      </w:pPr>
      <w:r w:rsidRPr="00AB1DCC">
        <w:rPr>
          <w:rStyle w:val="Emphasis"/>
          <w:color w:val="auto"/>
        </w:rPr>
        <w:t>2. Exploratory Data Analysis:</w:t>
      </w:r>
    </w:p>
    <w:p w14:paraId="646958FA" w14:textId="77777777" w:rsidR="001A2E34" w:rsidRPr="001A2E34" w:rsidRDefault="001A2E34" w:rsidP="001A2E34">
      <w:pPr>
        <w:pStyle w:val="ListParagraph"/>
        <w:ind w:left="360"/>
        <w:rPr>
          <w:rStyle w:val="Emphasis"/>
          <w:b w:val="0"/>
          <w:bCs/>
          <w:color w:val="auto"/>
        </w:rPr>
      </w:pPr>
      <w:r w:rsidRPr="001A2E34">
        <w:rPr>
          <w:rStyle w:val="Emphasis"/>
          <w:b w:val="0"/>
          <w:bCs/>
          <w:color w:val="auto"/>
        </w:rPr>
        <w:t xml:space="preserve">   - Analyzing and visualizing data to uncover patterns, trends, and insights</w:t>
      </w:r>
    </w:p>
    <w:p w14:paraId="388769EE" w14:textId="77777777" w:rsidR="001A2E34" w:rsidRPr="001A2E34" w:rsidRDefault="001A2E34" w:rsidP="001A2E34">
      <w:pPr>
        <w:pStyle w:val="ListParagraph"/>
        <w:ind w:left="360"/>
        <w:rPr>
          <w:rStyle w:val="Emphasis"/>
          <w:b w:val="0"/>
          <w:bCs/>
          <w:color w:val="auto"/>
        </w:rPr>
      </w:pPr>
      <w:r w:rsidRPr="001A2E34">
        <w:rPr>
          <w:rStyle w:val="Emphasis"/>
          <w:b w:val="0"/>
          <w:bCs/>
          <w:color w:val="auto"/>
        </w:rPr>
        <w:t xml:space="preserve">   - Identifying potential problems or opportunities within the data</w:t>
      </w:r>
    </w:p>
    <w:p w14:paraId="3DF793A5" w14:textId="77777777" w:rsidR="001A2E34" w:rsidRPr="001A2E34" w:rsidRDefault="001A2E34" w:rsidP="001A2E34">
      <w:pPr>
        <w:pStyle w:val="ListParagraph"/>
        <w:ind w:left="360"/>
        <w:rPr>
          <w:rStyle w:val="Emphasis"/>
          <w:b w:val="0"/>
          <w:bCs/>
          <w:color w:val="auto"/>
        </w:rPr>
      </w:pPr>
      <w:r w:rsidRPr="001A2E34">
        <w:rPr>
          <w:rStyle w:val="Emphasis"/>
          <w:b w:val="0"/>
          <w:bCs/>
          <w:color w:val="auto"/>
        </w:rPr>
        <w:t xml:space="preserve">   Example: A data scientist in the healthcare industry may explore patient data to identify risk factors for certain diseases, enabling the development of targeted prevention and treatment strategies.</w:t>
      </w:r>
    </w:p>
    <w:p w14:paraId="5DE80605" w14:textId="77777777" w:rsidR="001A2E34" w:rsidRPr="001A2E34" w:rsidRDefault="001A2E34" w:rsidP="001A2E34">
      <w:pPr>
        <w:pStyle w:val="ListParagraph"/>
        <w:ind w:left="360"/>
        <w:rPr>
          <w:rStyle w:val="Emphasis"/>
          <w:b w:val="0"/>
          <w:bCs/>
          <w:color w:val="auto"/>
        </w:rPr>
      </w:pPr>
    </w:p>
    <w:p w14:paraId="293BC8EE" w14:textId="77777777" w:rsidR="001A2E34" w:rsidRPr="00AB1DCC" w:rsidRDefault="001A2E34" w:rsidP="001A2E34">
      <w:pPr>
        <w:pStyle w:val="ListParagraph"/>
        <w:ind w:left="360"/>
        <w:rPr>
          <w:rStyle w:val="Emphasis"/>
          <w:color w:val="auto"/>
        </w:rPr>
      </w:pPr>
      <w:r w:rsidRPr="00AB1DCC">
        <w:rPr>
          <w:rStyle w:val="Emphasis"/>
          <w:color w:val="auto"/>
        </w:rPr>
        <w:t>3. Model Development and Deployment:</w:t>
      </w:r>
    </w:p>
    <w:p w14:paraId="75982780" w14:textId="77777777" w:rsidR="001A2E34" w:rsidRPr="001A2E34" w:rsidRDefault="001A2E34" w:rsidP="001A2E34">
      <w:pPr>
        <w:pStyle w:val="ListParagraph"/>
        <w:ind w:left="360"/>
        <w:rPr>
          <w:rStyle w:val="Emphasis"/>
          <w:b w:val="0"/>
          <w:bCs/>
          <w:color w:val="auto"/>
        </w:rPr>
      </w:pPr>
      <w:r w:rsidRPr="001A2E34">
        <w:rPr>
          <w:rStyle w:val="Emphasis"/>
          <w:b w:val="0"/>
          <w:bCs/>
          <w:color w:val="auto"/>
        </w:rPr>
        <w:t xml:space="preserve">   - Selecting and applying appropriate statistical and machine learning techniques</w:t>
      </w:r>
    </w:p>
    <w:p w14:paraId="69305FEB" w14:textId="77777777" w:rsidR="001A2E34" w:rsidRPr="001A2E34" w:rsidRDefault="001A2E34" w:rsidP="001A2E34">
      <w:pPr>
        <w:pStyle w:val="ListParagraph"/>
        <w:ind w:left="360"/>
        <w:rPr>
          <w:rStyle w:val="Emphasis"/>
          <w:b w:val="0"/>
          <w:bCs/>
          <w:color w:val="auto"/>
        </w:rPr>
      </w:pPr>
      <w:r w:rsidRPr="001A2E34">
        <w:rPr>
          <w:rStyle w:val="Emphasis"/>
          <w:b w:val="0"/>
          <w:bCs/>
          <w:color w:val="auto"/>
        </w:rPr>
        <w:t xml:space="preserve">   - Training, testing, and validating models to ensure their accuracy and reliability</w:t>
      </w:r>
    </w:p>
    <w:p w14:paraId="7FDCB57A" w14:textId="77777777" w:rsidR="001A2E34" w:rsidRPr="001A2E34" w:rsidRDefault="001A2E34" w:rsidP="001A2E34">
      <w:pPr>
        <w:pStyle w:val="ListParagraph"/>
        <w:ind w:left="360"/>
        <w:rPr>
          <w:rStyle w:val="Emphasis"/>
          <w:b w:val="0"/>
          <w:bCs/>
          <w:color w:val="auto"/>
        </w:rPr>
      </w:pPr>
      <w:r w:rsidRPr="001A2E34">
        <w:rPr>
          <w:rStyle w:val="Emphasis"/>
          <w:b w:val="0"/>
          <w:bCs/>
          <w:color w:val="auto"/>
        </w:rPr>
        <w:t xml:space="preserve">   - Deploying models into production environments for real-time decision-making</w:t>
      </w:r>
    </w:p>
    <w:p w14:paraId="512AF3DE" w14:textId="77777777" w:rsidR="001A2E34" w:rsidRPr="001A2E34" w:rsidRDefault="001A2E34" w:rsidP="001A2E34">
      <w:pPr>
        <w:pStyle w:val="ListParagraph"/>
        <w:ind w:left="360"/>
        <w:rPr>
          <w:rStyle w:val="Emphasis"/>
          <w:b w:val="0"/>
          <w:bCs/>
          <w:color w:val="auto"/>
        </w:rPr>
      </w:pPr>
      <w:r w:rsidRPr="001A2E34">
        <w:rPr>
          <w:rStyle w:val="Emphasis"/>
          <w:b w:val="0"/>
          <w:bCs/>
          <w:color w:val="auto"/>
        </w:rPr>
        <w:t xml:space="preserve">   Example: A data scientist working in the financial sector may develop and deploy predictive models to forecast stock market trends or detect fraudulent activities.</w:t>
      </w:r>
    </w:p>
    <w:p w14:paraId="77DA70E0" w14:textId="77777777" w:rsidR="001A2E34" w:rsidRPr="001A2E34" w:rsidRDefault="001A2E34" w:rsidP="001A2E34">
      <w:pPr>
        <w:pStyle w:val="ListParagraph"/>
        <w:ind w:left="360"/>
        <w:rPr>
          <w:rStyle w:val="Emphasis"/>
          <w:b w:val="0"/>
          <w:bCs/>
          <w:color w:val="auto"/>
        </w:rPr>
      </w:pPr>
    </w:p>
    <w:p w14:paraId="12292A6D" w14:textId="77777777" w:rsidR="001A2E34" w:rsidRPr="00AB1DCC" w:rsidRDefault="001A2E34" w:rsidP="001A2E34">
      <w:pPr>
        <w:pStyle w:val="ListParagraph"/>
        <w:ind w:left="360"/>
        <w:rPr>
          <w:rStyle w:val="Emphasis"/>
          <w:color w:val="auto"/>
        </w:rPr>
      </w:pPr>
      <w:r w:rsidRPr="00AB1DCC">
        <w:rPr>
          <w:rStyle w:val="Emphasis"/>
          <w:color w:val="auto"/>
        </w:rPr>
        <w:t>4. Communicating Insights:</w:t>
      </w:r>
    </w:p>
    <w:p w14:paraId="504D648C" w14:textId="77777777" w:rsidR="001A2E34" w:rsidRPr="001A2E34" w:rsidRDefault="001A2E34" w:rsidP="001A2E34">
      <w:pPr>
        <w:pStyle w:val="ListParagraph"/>
        <w:ind w:left="360"/>
        <w:rPr>
          <w:rStyle w:val="Emphasis"/>
          <w:b w:val="0"/>
          <w:bCs/>
          <w:color w:val="auto"/>
        </w:rPr>
      </w:pPr>
      <w:r w:rsidRPr="001A2E34">
        <w:rPr>
          <w:rStyle w:val="Emphasis"/>
          <w:b w:val="0"/>
          <w:bCs/>
          <w:color w:val="auto"/>
        </w:rPr>
        <w:t xml:space="preserve">   - Interpreting and explaining the findings from data analysis</w:t>
      </w:r>
    </w:p>
    <w:p w14:paraId="44173D9A" w14:textId="77777777" w:rsidR="001A2E34" w:rsidRPr="001A2E34" w:rsidRDefault="001A2E34" w:rsidP="001A2E34">
      <w:pPr>
        <w:pStyle w:val="ListParagraph"/>
        <w:ind w:left="360"/>
        <w:rPr>
          <w:rStyle w:val="Emphasis"/>
          <w:b w:val="0"/>
          <w:bCs/>
          <w:color w:val="auto"/>
        </w:rPr>
      </w:pPr>
      <w:r w:rsidRPr="001A2E34">
        <w:rPr>
          <w:rStyle w:val="Emphasis"/>
          <w:b w:val="0"/>
          <w:bCs/>
          <w:color w:val="auto"/>
        </w:rPr>
        <w:t xml:space="preserve">   - Presenting insights in a clear and compelling manner to stakeholders</w:t>
      </w:r>
    </w:p>
    <w:p w14:paraId="4AA3289E" w14:textId="77777777" w:rsidR="001A2E34" w:rsidRPr="001A2E34" w:rsidRDefault="001A2E34" w:rsidP="001A2E34">
      <w:pPr>
        <w:pStyle w:val="ListParagraph"/>
        <w:ind w:left="360"/>
        <w:rPr>
          <w:rStyle w:val="Emphasis"/>
          <w:b w:val="0"/>
          <w:bCs/>
          <w:color w:val="auto"/>
        </w:rPr>
      </w:pPr>
      <w:r w:rsidRPr="001A2E34">
        <w:rPr>
          <w:rStyle w:val="Emphasis"/>
          <w:b w:val="0"/>
          <w:bCs/>
          <w:color w:val="auto"/>
        </w:rPr>
        <w:t xml:space="preserve">   - Collaborating with cross-functional teams to translate data-driven insights into actionable business strategies</w:t>
      </w:r>
    </w:p>
    <w:p w14:paraId="705A0FE9" w14:textId="77777777" w:rsidR="001A2E34" w:rsidRPr="001A2E34" w:rsidRDefault="001A2E34" w:rsidP="001A2E34">
      <w:pPr>
        <w:pStyle w:val="ListParagraph"/>
        <w:ind w:left="360"/>
        <w:rPr>
          <w:rStyle w:val="Emphasis"/>
          <w:b w:val="0"/>
          <w:bCs/>
          <w:color w:val="auto"/>
        </w:rPr>
      </w:pPr>
      <w:r w:rsidRPr="001A2E34">
        <w:rPr>
          <w:rStyle w:val="Emphasis"/>
          <w:b w:val="0"/>
          <w:bCs/>
          <w:color w:val="auto"/>
        </w:rPr>
        <w:t xml:space="preserve">   Example: A data scientist in a marketing department may present insights on customer segmentation and campaign effectiveness to the marketing team, enabling them to make more informed decisions about their marketing strategies.</w:t>
      </w:r>
    </w:p>
    <w:p w14:paraId="4A2147AB" w14:textId="77777777" w:rsidR="001A2E34" w:rsidRPr="001A2E34" w:rsidRDefault="001A2E34" w:rsidP="001A2E34">
      <w:pPr>
        <w:pStyle w:val="ListParagraph"/>
        <w:ind w:left="360"/>
        <w:rPr>
          <w:rStyle w:val="Emphasis"/>
          <w:b w:val="0"/>
          <w:bCs/>
          <w:color w:val="auto"/>
        </w:rPr>
      </w:pPr>
    </w:p>
    <w:p w14:paraId="79C745DB" w14:textId="77777777" w:rsidR="001A2E34" w:rsidRPr="00AB1DCC" w:rsidRDefault="001A2E34" w:rsidP="001A2E34">
      <w:pPr>
        <w:pStyle w:val="ListParagraph"/>
        <w:ind w:left="360"/>
        <w:rPr>
          <w:rStyle w:val="Emphasis"/>
          <w:color w:val="auto"/>
        </w:rPr>
      </w:pPr>
      <w:r w:rsidRPr="00AB1DCC">
        <w:rPr>
          <w:rStyle w:val="Emphasis"/>
          <w:color w:val="auto"/>
        </w:rPr>
        <w:lastRenderedPageBreak/>
        <w:t>5. Continuous Improvement:</w:t>
      </w:r>
    </w:p>
    <w:p w14:paraId="6CCFE17C" w14:textId="77777777" w:rsidR="001A2E34" w:rsidRPr="001A2E34" w:rsidRDefault="001A2E34" w:rsidP="001A2E34">
      <w:pPr>
        <w:pStyle w:val="ListParagraph"/>
        <w:ind w:left="360"/>
        <w:rPr>
          <w:rStyle w:val="Emphasis"/>
          <w:b w:val="0"/>
          <w:bCs/>
          <w:color w:val="auto"/>
        </w:rPr>
      </w:pPr>
      <w:r w:rsidRPr="001A2E34">
        <w:rPr>
          <w:rStyle w:val="Emphasis"/>
          <w:b w:val="0"/>
          <w:bCs/>
          <w:color w:val="auto"/>
        </w:rPr>
        <w:t xml:space="preserve">   - Monitoring the performance of deployed models and making necessary adjustments</w:t>
      </w:r>
    </w:p>
    <w:p w14:paraId="7E0A46DB" w14:textId="77777777" w:rsidR="001A2E34" w:rsidRPr="001A2E34" w:rsidRDefault="001A2E34" w:rsidP="001A2E34">
      <w:pPr>
        <w:pStyle w:val="ListParagraph"/>
        <w:ind w:left="360"/>
        <w:rPr>
          <w:rStyle w:val="Emphasis"/>
          <w:b w:val="0"/>
          <w:bCs/>
          <w:color w:val="auto"/>
        </w:rPr>
      </w:pPr>
      <w:r w:rsidRPr="001A2E34">
        <w:rPr>
          <w:rStyle w:val="Emphasis"/>
          <w:b w:val="0"/>
          <w:bCs/>
          <w:color w:val="auto"/>
        </w:rPr>
        <w:t xml:space="preserve">   - Staying up-to-date with the latest data science techniques and technologies</w:t>
      </w:r>
    </w:p>
    <w:p w14:paraId="6B4D46A7" w14:textId="77777777" w:rsidR="001A2E34" w:rsidRPr="001A2E34" w:rsidRDefault="001A2E34" w:rsidP="001A2E34">
      <w:pPr>
        <w:pStyle w:val="ListParagraph"/>
        <w:ind w:left="360"/>
        <w:rPr>
          <w:rStyle w:val="Emphasis"/>
          <w:b w:val="0"/>
          <w:bCs/>
          <w:color w:val="auto"/>
        </w:rPr>
      </w:pPr>
      <w:r w:rsidRPr="001A2E34">
        <w:rPr>
          <w:rStyle w:val="Emphasis"/>
          <w:b w:val="0"/>
          <w:bCs/>
          <w:color w:val="auto"/>
        </w:rPr>
        <w:t xml:space="preserve">   - Identifying opportunities for further data collection and analysis to drive ongoing improvements</w:t>
      </w:r>
    </w:p>
    <w:p w14:paraId="0E9C61B1" w14:textId="77777777" w:rsidR="001A2E34" w:rsidRPr="001A2E34" w:rsidRDefault="001A2E34" w:rsidP="001A2E34">
      <w:pPr>
        <w:pStyle w:val="ListParagraph"/>
        <w:ind w:left="360"/>
        <w:rPr>
          <w:rStyle w:val="Emphasis"/>
          <w:b w:val="0"/>
          <w:bCs/>
          <w:color w:val="auto"/>
        </w:rPr>
      </w:pPr>
      <w:r w:rsidRPr="001A2E34">
        <w:rPr>
          <w:rStyle w:val="Emphasis"/>
          <w:b w:val="0"/>
          <w:bCs/>
          <w:color w:val="auto"/>
        </w:rPr>
        <w:t xml:space="preserve">   Example: A data scientist in a manufacturing company may continuously refine predictive maintenance models to optimize equipment performance and reduce downtime.</w:t>
      </w:r>
    </w:p>
    <w:p w14:paraId="205C81DE" w14:textId="77777777" w:rsidR="001A2E34" w:rsidRPr="001A2E34" w:rsidRDefault="001A2E34" w:rsidP="001A2E34">
      <w:pPr>
        <w:pStyle w:val="ListParagraph"/>
        <w:ind w:left="360"/>
        <w:rPr>
          <w:rStyle w:val="Emphasis"/>
          <w:b w:val="0"/>
          <w:bCs/>
          <w:color w:val="auto"/>
        </w:rPr>
      </w:pPr>
    </w:p>
    <w:p w14:paraId="17EEEED4" w14:textId="77777777" w:rsidR="001A2E34" w:rsidRDefault="001A2E34" w:rsidP="001A2E34">
      <w:pPr>
        <w:pStyle w:val="ListParagraph"/>
        <w:ind w:left="360"/>
        <w:rPr>
          <w:rStyle w:val="Emphasis"/>
          <w:b w:val="0"/>
          <w:bCs/>
          <w:color w:val="auto"/>
        </w:rPr>
      </w:pPr>
      <w:r w:rsidRPr="001A2E34">
        <w:rPr>
          <w:rStyle w:val="Emphasis"/>
          <w:b w:val="0"/>
          <w:bCs/>
          <w:color w:val="auto"/>
        </w:rPr>
        <w:t>The roles and responsibilities of a data scientist can vary depending on the industry, organization, and specific business needs. However, the core focus remains on leveraging data-driven insights to solve complex problems, drive innovation, and support strategic decision-making within the organization.</w:t>
      </w:r>
    </w:p>
    <w:p w14:paraId="444CF1F0" w14:textId="77777777" w:rsidR="00C122AD" w:rsidRDefault="00C122AD" w:rsidP="001A2E34">
      <w:pPr>
        <w:pStyle w:val="ListParagraph"/>
        <w:ind w:left="360"/>
        <w:rPr>
          <w:rStyle w:val="Emphasis"/>
          <w:b w:val="0"/>
          <w:bCs/>
          <w:color w:val="auto"/>
        </w:rPr>
      </w:pPr>
    </w:p>
    <w:p w14:paraId="56EA637F" w14:textId="77777777" w:rsidR="00C122AD" w:rsidRPr="00E73B6C" w:rsidRDefault="00C122AD" w:rsidP="00C122AD">
      <w:pPr>
        <w:pStyle w:val="ListParagraph"/>
        <w:numPr>
          <w:ilvl w:val="0"/>
          <w:numId w:val="20"/>
        </w:numPr>
        <w:rPr>
          <w:rStyle w:val="Emphasis"/>
          <w:color w:val="6C95D6" w:themeColor="accent5" w:themeTint="99"/>
        </w:rPr>
      </w:pPr>
      <w:r w:rsidRPr="00E73B6C">
        <w:rPr>
          <w:rStyle w:val="Emphasis"/>
          <w:color w:val="6C95D6" w:themeColor="accent5" w:themeTint="99"/>
        </w:rPr>
        <w:t>How does the roles and responsibilities of data scientists differ from Data Engineers and Data Analysts? Explain.</w:t>
      </w:r>
    </w:p>
    <w:p w14:paraId="78F7DAC5" w14:textId="77777777" w:rsidR="00C122AD" w:rsidRPr="00C122AD" w:rsidRDefault="00C122AD" w:rsidP="00C122AD">
      <w:pPr>
        <w:rPr>
          <w:rStyle w:val="Emphasis"/>
          <w:b w:val="0"/>
          <w:bCs/>
          <w:color w:val="auto"/>
        </w:rPr>
      </w:pPr>
      <w:r w:rsidRPr="00C122AD">
        <w:rPr>
          <w:rStyle w:val="Emphasis"/>
          <w:b w:val="0"/>
          <w:bCs/>
          <w:color w:val="auto"/>
        </w:rPr>
        <w:t>The roles and responsibilities of data scientists, data engineers, and data analysts differ in terms of their focus, skills, and the overall data lifecycle within an organization. Here's how they differ:</w:t>
      </w:r>
    </w:p>
    <w:p w14:paraId="5790BD63" w14:textId="77777777" w:rsidR="00C122AD" w:rsidRPr="00C122AD" w:rsidRDefault="00C122AD" w:rsidP="00C122AD">
      <w:pPr>
        <w:rPr>
          <w:rStyle w:val="Emphasis"/>
          <w:b w:val="0"/>
          <w:bCs/>
          <w:color w:val="auto"/>
        </w:rPr>
      </w:pPr>
    </w:p>
    <w:p w14:paraId="66BE68B0" w14:textId="77777777" w:rsidR="00C122AD" w:rsidRPr="007B3C27" w:rsidRDefault="00C122AD" w:rsidP="00C122AD">
      <w:pPr>
        <w:rPr>
          <w:rStyle w:val="Emphasis"/>
          <w:b w:val="0"/>
          <w:bCs/>
          <w:color w:val="0070C0"/>
        </w:rPr>
      </w:pPr>
      <w:r w:rsidRPr="007B3C27">
        <w:rPr>
          <w:rStyle w:val="Emphasis"/>
          <w:b w:val="0"/>
          <w:bCs/>
          <w:color w:val="0070C0"/>
        </w:rPr>
        <w:t>1. Data Scientist:</w:t>
      </w:r>
    </w:p>
    <w:p w14:paraId="31C30D18" w14:textId="77777777" w:rsidR="00C122AD" w:rsidRPr="00C122AD" w:rsidRDefault="00C122AD" w:rsidP="00C122AD">
      <w:pPr>
        <w:rPr>
          <w:rStyle w:val="Emphasis"/>
          <w:b w:val="0"/>
          <w:bCs/>
          <w:color w:val="auto"/>
        </w:rPr>
      </w:pPr>
      <w:r w:rsidRPr="00C122AD">
        <w:rPr>
          <w:rStyle w:val="Emphasis"/>
          <w:b w:val="0"/>
          <w:bCs/>
          <w:color w:val="auto"/>
        </w:rPr>
        <w:t xml:space="preserve">   - Focus: Extracting insights and value from data through advanced statistical and machine learning techniques.</w:t>
      </w:r>
    </w:p>
    <w:p w14:paraId="22DA0D70" w14:textId="77777777" w:rsidR="00C122AD" w:rsidRPr="00C122AD" w:rsidRDefault="00C122AD" w:rsidP="00C122AD">
      <w:pPr>
        <w:rPr>
          <w:rStyle w:val="Emphasis"/>
          <w:b w:val="0"/>
          <w:bCs/>
          <w:color w:val="auto"/>
        </w:rPr>
      </w:pPr>
      <w:r w:rsidRPr="00C122AD">
        <w:rPr>
          <w:rStyle w:val="Emphasis"/>
          <w:b w:val="0"/>
          <w:bCs/>
          <w:color w:val="auto"/>
        </w:rPr>
        <w:t xml:space="preserve">   - Skills: Strong background in statistics, mathematics, computer science, and domain-specific knowledge.</w:t>
      </w:r>
    </w:p>
    <w:p w14:paraId="2242529D" w14:textId="77777777" w:rsidR="00C122AD" w:rsidRPr="00C122AD" w:rsidRDefault="00C122AD" w:rsidP="00C122AD">
      <w:pPr>
        <w:rPr>
          <w:rStyle w:val="Emphasis"/>
          <w:b w:val="0"/>
          <w:bCs/>
          <w:color w:val="auto"/>
        </w:rPr>
      </w:pPr>
      <w:r w:rsidRPr="00C122AD">
        <w:rPr>
          <w:rStyle w:val="Emphasis"/>
          <w:b w:val="0"/>
          <w:bCs/>
          <w:color w:val="auto"/>
        </w:rPr>
        <w:t xml:space="preserve">   - Responsibilities:</w:t>
      </w:r>
    </w:p>
    <w:p w14:paraId="65680B1A" w14:textId="77777777" w:rsidR="00C122AD" w:rsidRPr="00C122AD" w:rsidRDefault="00C122AD" w:rsidP="00C122AD">
      <w:pPr>
        <w:rPr>
          <w:rStyle w:val="Emphasis"/>
          <w:b w:val="0"/>
          <w:bCs/>
          <w:color w:val="auto"/>
        </w:rPr>
      </w:pPr>
      <w:r w:rsidRPr="00C122AD">
        <w:rPr>
          <w:rStyle w:val="Emphasis"/>
          <w:b w:val="0"/>
          <w:bCs/>
          <w:color w:val="auto"/>
        </w:rPr>
        <w:t xml:space="preserve">     - Identifying relevant data sources and collecting data.</w:t>
      </w:r>
    </w:p>
    <w:p w14:paraId="637EDBE1" w14:textId="77777777" w:rsidR="00C122AD" w:rsidRPr="00C122AD" w:rsidRDefault="00C122AD" w:rsidP="00C122AD">
      <w:pPr>
        <w:rPr>
          <w:rStyle w:val="Emphasis"/>
          <w:b w:val="0"/>
          <w:bCs/>
          <w:color w:val="auto"/>
        </w:rPr>
      </w:pPr>
      <w:r w:rsidRPr="00C122AD">
        <w:rPr>
          <w:rStyle w:val="Emphasis"/>
          <w:b w:val="0"/>
          <w:bCs/>
          <w:color w:val="auto"/>
        </w:rPr>
        <w:t xml:space="preserve">     - Cleaning, transforming, and preparing data for analysis.</w:t>
      </w:r>
    </w:p>
    <w:p w14:paraId="14C6351C" w14:textId="77777777" w:rsidR="00C122AD" w:rsidRPr="00C122AD" w:rsidRDefault="00C122AD" w:rsidP="00C122AD">
      <w:pPr>
        <w:rPr>
          <w:rStyle w:val="Emphasis"/>
          <w:b w:val="0"/>
          <w:bCs/>
          <w:color w:val="auto"/>
        </w:rPr>
      </w:pPr>
      <w:r w:rsidRPr="00C122AD">
        <w:rPr>
          <w:rStyle w:val="Emphasis"/>
          <w:b w:val="0"/>
          <w:bCs/>
          <w:color w:val="auto"/>
        </w:rPr>
        <w:t xml:space="preserve">     - Developing and deploying predictive models and algorithms.</w:t>
      </w:r>
    </w:p>
    <w:p w14:paraId="12F03C01" w14:textId="77777777" w:rsidR="00C122AD" w:rsidRPr="00C122AD" w:rsidRDefault="00C122AD" w:rsidP="00C122AD">
      <w:pPr>
        <w:rPr>
          <w:rStyle w:val="Emphasis"/>
          <w:b w:val="0"/>
          <w:bCs/>
          <w:color w:val="auto"/>
        </w:rPr>
      </w:pPr>
      <w:r w:rsidRPr="00C122AD">
        <w:rPr>
          <w:rStyle w:val="Emphasis"/>
          <w:b w:val="0"/>
          <w:bCs/>
          <w:color w:val="auto"/>
        </w:rPr>
        <w:t xml:space="preserve">     - Interpreting and communicating insights to stakeholders.</w:t>
      </w:r>
    </w:p>
    <w:p w14:paraId="253ABB1F" w14:textId="77777777" w:rsidR="00C122AD" w:rsidRPr="00C122AD" w:rsidRDefault="00C122AD" w:rsidP="00C122AD">
      <w:pPr>
        <w:rPr>
          <w:rStyle w:val="Emphasis"/>
          <w:b w:val="0"/>
          <w:bCs/>
          <w:color w:val="auto"/>
        </w:rPr>
      </w:pPr>
      <w:r w:rsidRPr="00C122AD">
        <w:rPr>
          <w:rStyle w:val="Emphasis"/>
          <w:b w:val="0"/>
          <w:bCs/>
          <w:color w:val="auto"/>
        </w:rPr>
        <w:t xml:space="preserve">     - Collaborating with cross-functional teams to drive data-driven decision-making.</w:t>
      </w:r>
    </w:p>
    <w:p w14:paraId="5929560C" w14:textId="77777777" w:rsidR="00C122AD" w:rsidRPr="00C122AD" w:rsidRDefault="00C122AD" w:rsidP="00C122AD">
      <w:pPr>
        <w:rPr>
          <w:rStyle w:val="Emphasis"/>
          <w:b w:val="0"/>
          <w:bCs/>
          <w:color w:val="auto"/>
        </w:rPr>
      </w:pPr>
    </w:p>
    <w:p w14:paraId="21D6F6A2" w14:textId="77777777" w:rsidR="00C122AD" w:rsidRPr="007B3C27" w:rsidRDefault="00C122AD" w:rsidP="00C122AD">
      <w:pPr>
        <w:rPr>
          <w:rStyle w:val="Emphasis"/>
          <w:b w:val="0"/>
          <w:bCs/>
          <w:color w:val="0070C0"/>
        </w:rPr>
      </w:pPr>
      <w:r w:rsidRPr="007B3C27">
        <w:rPr>
          <w:rStyle w:val="Emphasis"/>
          <w:b w:val="0"/>
          <w:bCs/>
          <w:color w:val="0070C0"/>
        </w:rPr>
        <w:t>2. Data Engineer:</w:t>
      </w:r>
    </w:p>
    <w:p w14:paraId="4EC06A62" w14:textId="77777777" w:rsidR="00C122AD" w:rsidRPr="00C122AD" w:rsidRDefault="00C122AD" w:rsidP="00C122AD">
      <w:pPr>
        <w:rPr>
          <w:rStyle w:val="Emphasis"/>
          <w:b w:val="0"/>
          <w:bCs/>
          <w:color w:val="auto"/>
        </w:rPr>
      </w:pPr>
      <w:r w:rsidRPr="00C122AD">
        <w:rPr>
          <w:rStyle w:val="Emphasis"/>
          <w:b w:val="0"/>
          <w:bCs/>
          <w:color w:val="auto"/>
        </w:rPr>
        <w:t xml:space="preserve">   - Focus: Building and maintaining the infrastructure and systems that enable the collection, storage, and processing of data.</w:t>
      </w:r>
    </w:p>
    <w:p w14:paraId="46BE2105" w14:textId="77777777" w:rsidR="00C122AD" w:rsidRPr="00C122AD" w:rsidRDefault="00C122AD" w:rsidP="00C122AD">
      <w:pPr>
        <w:rPr>
          <w:rStyle w:val="Emphasis"/>
          <w:b w:val="0"/>
          <w:bCs/>
          <w:color w:val="auto"/>
        </w:rPr>
      </w:pPr>
      <w:r w:rsidRPr="00C122AD">
        <w:rPr>
          <w:rStyle w:val="Emphasis"/>
          <w:b w:val="0"/>
          <w:bCs/>
          <w:color w:val="auto"/>
        </w:rPr>
        <w:lastRenderedPageBreak/>
        <w:t xml:space="preserve">   - Skills: Expertise in data pipelines, database management, distributed systems, and cloud computing.</w:t>
      </w:r>
    </w:p>
    <w:p w14:paraId="07059A7B" w14:textId="77777777" w:rsidR="00C122AD" w:rsidRPr="00C122AD" w:rsidRDefault="00C122AD" w:rsidP="00C122AD">
      <w:pPr>
        <w:rPr>
          <w:rStyle w:val="Emphasis"/>
          <w:b w:val="0"/>
          <w:bCs/>
          <w:color w:val="auto"/>
        </w:rPr>
      </w:pPr>
      <w:r w:rsidRPr="00C122AD">
        <w:rPr>
          <w:rStyle w:val="Emphasis"/>
          <w:b w:val="0"/>
          <w:bCs/>
          <w:color w:val="auto"/>
        </w:rPr>
        <w:t xml:space="preserve">   - Responsibilities:</w:t>
      </w:r>
    </w:p>
    <w:p w14:paraId="7D04161B" w14:textId="77777777" w:rsidR="00C122AD" w:rsidRPr="00C122AD" w:rsidRDefault="00C122AD" w:rsidP="00C122AD">
      <w:pPr>
        <w:rPr>
          <w:rStyle w:val="Emphasis"/>
          <w:b w:val="0"/>
          <w:bCs/>
          <w:color w:val="auto"/>
        </w:rPr>
      </w:pPr>
      <w:r w:rsidRPr="00C122AD">
        <w:rPr>
          <w:rStyle w:val="Emphasis"/>
          <w:b w:val="0"/>
          <w:bCs/>
          <w:color w:val="auto"/>
        </w:rPr>
        <w:t xml:space="preserve">     - Designing and implementing data storage solutions (e.g., data warehouses, data lakes).</w:t>
      </w:r>
    </w:p>
    <w:p w14:paraId="20D0F735" w14:textId="77777777" w:rsidR="00C122AD" w:rsidRPr="00C122AD" w:rsidRDefault="00C122AD" w:rsidP="00C122AD">
      <w:pPr>
        <w:rPr>
          <w:rStyle w:val="Emphasis"/>
          <w:b w:val="0"/>
          <w:bCs/>
          <w:color w:val="auto"/>
        </w:rPr>
      </w:pPr>
      <w:r w:rsidRPr="00C122AD">
        <w:rPr>
          <w:rStyle w:val="Emphasis"/>
          <w:b w:val="0"/>
          <w:bCs/>
          <w:color w:val="auto"/>
        </w:rPr>
        <w:t xml:space="preserve">     - Developing and maintaining data pipelines for data extraction, transformation, and loading (ETL).</w:t>
      </w:r>
    </w:p>
    <w:p w14:paraId="0BA8673A" w14:textId="77777777" w:rsidR="00C122AD" w:rsidRPr="00C122AD" w:rsidRDefault="00C122AD" w:rsidP="00C122AD">
      <w:pPr>
        <w:rPr>
          <w:rStyle w:val="Emphasis"/>
          <w:b w:val="0"/>
          <w:bCs/>
          <w:color w:val="auto"/>
        </w:rPr>
      </w:pPr>
      <w:r w:rsidRPr="00C122AD">
        <w:rPr>
          <w:rStyle w:val="Emphasis"/>
          <w:b w:val="0"/>
          <w:bCs/>
          <w:color w:val="auto"/>
        </w:rPr>
        <w:t xml:space="preserve">     - Ensuring data quality, security, and scalability of the data infrastructure.</w:t>
      </w:r>
    </w:p>
    <w:p w14:paraId="568CCDAC" w14:textId="77777777" w:rsidR="00C122AD" w:rsidRPr="00C122AD" w:rsidRDefault="00C122AD" w:rsidP="00C122AD">
      <w:pPr>
        <w:rPr>
          <w:rStyle w:val="Emphasis"/>
          <w:b w:val="0"/>
          <w:bCs/>
          <w:color w:val="auto"/>
        </w:rPr>
      </w:pPr>
      <w:r w:rsidRPr="00C122AD">
        <w:rPr>
          <w:rStyle w:val="Emphasis"/>
          <w:b w:val="0"/>
          <w:bCs/>
          <w:color w:val="auto"/>
        </w:rPr>
        <w:t xml:space="preserve">     - Collaborating with data scientists and analysts to provide the necessary data and infrastructure support.</w:t>
      </w:r>
    </w:p>
    <w:p w14:paraId="72BB22C3" w14:textId="77777777" w:rsidR="00C122AD" w:rsidRPr="00C122AD" w:rsidRDefault="00C122AD" w:rsidP="00C122AD">
      <w:pPr>
        <w:rPr>
          <w:rStyle w:val="Emphasis"/>
          <w:b w:val="0"/>
          <w:bCs/>
          <w:color w:val="auto"/>
        </w:rPr>
      </w:pPr>
    </w:p>
    <w:p w14:paraId="10318688" w14:textId="77777777" w:rsidR="00C122AD" w:rsidRPr="007B3C27" w:rsidRDefault="00C122AD" w:rsidP="00C122AD">
      <w:pPr>
        <w:rPr>
          <w:rStyle w:val="Emphasis"/>
          <w:b w:val="0"/>
          <w:bCs/>
          <w:color w:val="0070C0"/>
        </w:rPr>
      </w:pPr>
      <w:r w:rsidRPr="007B3C27">
        <w:rPr>
          <w:rStyle w:val="Emphasis"/>
          <w:b w:val="0"/>
          <w:bCs/>
          <w:color w:val="0070C0"/>
        </w:rPr>
        <w:t>3. Data Analyst:</w:t>
      </w:r>
    </w:p>
    <w:p w14:paraId="5702D444" w14:textId="77777777" w:rsidR="00C122AD" w:rsidRPr="00C122AD" w:rsidRDefault="00C122AD" w:rsidP="00C122AD">
      <w:pPr>
        <w:rPr>
          <w:rStyle w:val="Emphasis"/>
          <w:b w:val="0"/>
          <w:bCs/>
          <w:color w:val="auto"/>
        </w:rPr>
      </w:pPr>
      <w:r w:rsidRPr="00C122AD">
        <w:rPr>
          <w:rStyle w:val="Emphasis"/>
          <w:b w:val="0"/>
          <w:bCs/>
          <w:color w:val="auto"/>
        </w:rPr>
        <w:t xml:space="preserve">   - Focus: Analyzing and interpreting data to uncover insights and support decision-making.</w:t>
      </w:r>
    </w:p>
    <w:p w14:paraId="22960BC6" w14:textId="77777777" w:rsidR="00C122AD" w:rsidRPr="00C122AD" w:rsidRDefault="00C122AD" w:rsidP="00C122AD">
      <w:pPr>
        <w:rPr>
          <w:rStyle w:val="Emphasis"/>
          <w:b w:val="0"/>
          <w:bCs/>
          <w:color w:val="auto"/>
        </w:rPr>
      </w:pPr>
      <w:r w:rsidRPr="00C122AD">
        <w:rPr>
          <w:rStyle w:val="Emphasis"/>
          <w:b w:val="0"/>
          <w:bCs/>
          <w:color w:val="auto"/>
        </w:rPr>
        <w:t xml:space="preserve">   - Skills: Proficiency in data manipulation, statistical analysis, and data visualization.</w:t>
      </w:r>
    </w:p>
    <w:p w14:paraId="714E60F3" w14:textId="77777777" w:rsidR="00C122AD" w:rsidRPr="00C122AD" w:rsidRDefault="00C122AD" w:rsidP="00C122AD">
      <w:pPr>
        <w:rPr>
          <w:rStyle w:val="Emphasis"/>
          <w:b w:val="0"/>
          <w:bCs/>
          <w:color w:val="auto"/>
        </w:rPr>
      </w:pPr>
      <w:r w:rsidRPr="00C122AD">
        <w:rPr>
          <w:rStyle w:val="Emphasis"/>
          <w:b w:val="0"/>
          <w:bCs/>
          <w:color w:val="auto"/>
        </w:rPr>
        <w:t xml:space="preserve">   - Responsibilities:</w:t>
      </w:r>
    </w:p>
    <w:p w14:paraId="66EA490E" w14:textId="77777777" w:rsidR="00C122AD" w:rsidRPr="00C122AD" w:rsidRDefault="00C122AD" w:rsidP="00C122AD">
      <w:pPr>
        <w:rPr>
          <w:rStyle w:val="Emphasis"/>
          <w:b w:val="0"/>
          <w:bCs/>
          <w:color w:val="auto"/>
        </w:rPr>
      </w:pPr>
      <w:r w:rsidRPr="00C122AD">
        <w:rPr>
          <w:rStyle w:val="Emphasis"/>
          <w:b w:val="0"/>
          <w:bCs/>
          <w:color w:val="auto"/>
        </w:rPr>
        <w:t xml:space="preserve">     - Gathering and cleaning data from various sources.</w:t>
      </w:r>
    </w:p>
    <w:p w14:paraId="450184D0" w14:textId="77777777" w:rsidR="00C122AD" w:rsidRPr="00C122AD" w:rsidRDefault="00C122AD" w:rsidP="00C122AD">
      <w:pPr>
        <w:rPr>
          <w:rStyle w:val="Emphasis"/>
          <w:b w:val="0"/>
          <w:bCs/>
          <w:color w:val="auto"/>
        </w:rPr>
      </w:pPr>
      <w:r w:rsidRPr="00C122AD">
        <w:rPr>
          <w:rStyle w:val="Emphasis"/>
          <w:b w:val="0"/>
          <w:bCs/>
          <w:color w:val="auto"/>
        </w:rPr>
        <w:t xml:space="preserve">     - Performing exploratory data analysis to identify patterns and trends.</w:t>
      </w:r>
    </w:p>
    <w:p w14:paraId="6650FA86" w14:textId="77777777" w:rsidR="00C122AD" w:rsidRPr="00C122AD" w:rsidRDefault="00C122AD" w:rsidP="00C122AD">
      <w:pPr>
        <w:rPr>
          <w:rStyle w:val="Emphasis"/>
          <w:b w:val="0"/>
          <w:bCs/>
          <w:color w:val="auto"/>
        </w:rPr>
      </w:pPr>
      <w:r w:rsidRPr="00C122AD">
        <w:rPr>
          <w:rStyle w:val="Emphasis"/>
          <w:b w:val="0"/>
          <w:bCs/>
          <w:color w:val="auto"/>
        </w:rPr>
        <w:t xml:space="preserve">     - Developing reports, dashboards, and visualizations to communicate insights.</w:t>
      </w:r>
    </w:p>
    <w:p w14:paraId="4BA7D426" w14:textId="77777777" w:rsidR="00C122AD" w:rsidRPr="00C122AD" w:rsidRDefault="00C122AD" w:rsidP="00C122AD">
      <w:pPr>
        <w:rPr>
          <w:rStyle w:val="Emphasis"/>
          <w:b w:val="0"/>
          <w:bCs/>
          <w:color w:val="auto"/>
        </w:rPr>
      </w:pPr>
      <w:r w:rsidRPr="00C122AD">
        <w:rPr>
          <w:rStyle w:val="Emphasis"/>
          <w:b w:val="0"/>
          <w:bCs/>
          <w:color w:val="auto"/>
        </w:rPr>
        <w:t xml:space="preserve">     - Collaborating with business stakeholders to understand their data needs and requirements.</w:t>
      </w:r>
    </w:p>
    <w:p w14:paraId="00829E1C" w14:textId="77777777" w:rsidR="00C122AD" w:rsidRPr="00C122AD" w:rsidRDefault="00C122AD" w:rsidP="00C122AD">
      <w:pPr>
        <w:rPr>
          <w:rStyle w:val="Emphasis"/>
          <w:b w:val="0"/>
          <w:bCs/>
          <w:color w:val="auto"/>
        </w:rPr>
      </w:pPr>
      <w:r w:rsidRPr="00C122AD">
        <w:rPr>
          <w:rStyle w:val="Emphasis"/>
          <w:b w:val="0"/>
          <w:bCs/>
          <w:color w:val="auto"/>
        </w:rPr>
        <w:t xml:space="preserve">     - Providing recommendations based on the insights derived from data analysis.</w:t>
      </w:r>
    </w:p>
    <w:p w14:paraId="2DF845A8" w14:textId="77777777" w:rsidR="00C122AD" w:rsidRPr="00C122AD" w:rsidRDefault="00C122AD" w:rsidP="00C122AD">
      <w:pPr>
        <w:rPr>
          <w:rStyle w:val="Emphasis"/>
          <w:b w:val="0"/>
          <w:bCs/>
          <w:color w:val="auto"/>
        </w:rPr>
      </w:pPr>
    </w:p>
    <w:p w14:paraId="2894FB53" w14:textId="77777777" w:rsidR="00C122AD" w:rsidRPr="00C122AD" w:rsidRDefault="00C122AD" w:rsidP="00C122AD">
      <w:pPr>
        <w:rPr>
          <w:rStyle w:val="Emphasis"/>
          <w:b w:val="0"/>
          <w:bCs/>
          <w:color w:val="auto"/>
        </w:rPr>
      </w:pPr>
      <w:r w:rsidRPr="00C122AD">
        <w:rPr>
          <w:rStyle w:val="Emphasis"/>
          <w:b w:val="0"/>
          <w:bCs/>
          <w:color w:val="auto"/>
        </w:rPr>
        <w:t>Example:</w:t>
      </w:r>
    </w:p>
    <w:p w14:paraId="767A7475" w14:textId="77777777" w:rsidR="00C122AD" w:rsidRPr="00C122AD" w:rsidRDefault="00C122AD" w:rsidP="00C122AD">
      <w:pPr>
        <w:rPr>
          <w:rStyle w:val="Emphasis"/>
          <w:b w:val="0"/>
          <w:bCs/>
          <w:color w:val="auto"/>
        </w:rPr>
      </w:pPr>
      <w:r w:rsidRPr="00C122AD">
        <w:rPr>
          <w:rStyle w:val="Emphasis"/>
          <w:b w:val="0"/>
          <w:bCs/>
          <w:color w:val="auto"/>
        </w:rPr>
        <w:t>Let's consider a scenario in an e-commerce company:</w:t>
      </w:r>
    </w:p>
    <w:p w14:paraId="52D291C5" w14:textId="77777777" w:rsidR="00C122AD" w:rsidRPr="00C122AD" w:rsidRDefault="00C122AD" w:rsidP="00C122AD">
      <w:pPr>
        <w:rPr>
          <w:rStyle w:val="Emphasis"/>
          <w:b w:val="0"/>
          <w:bCs/>
          <w:color w:val="auto"/>
        </w:rPr>
      </w:pPr>
    </w:p>
    <w:p w14:paraId="732F0BF4" w14:textId="77777777" w:rsidR="00C122AD" w:rsidRPr="00C122AD" w:rsidRDefault="00C122AD" w:rsidP="00C122AD">
      <w:pPr>
        <w:rPr>
          <w:rStyle w:val="Emphasis"/>
          <w:b w:val="0"/>
          <w:bCs/>
          <w:color w:val="auto"/>
        </w:rPr>
      </w:pPr>
      <w:r w:rsidRPr="00C122AD">
        <w:rPr>
          <w:rStyle w:val="Emphasis"/>
          <w:b w:val="0"/>
          <w:bCs/>
          <w:color w:val="auto"/>
        </w:rPr>
        <w:t>- Data Scientist: Develops predictive models to forecast customer churn, optimize product recommendations, and identify potential fraud patterns.</w:t>
      </w:r>
    </w:p>
    <w:p w14:paraId="6EEA843A" w14:textId="77777777" w:rsidR="00C122AD" w:rsidRPr="00C122AD" w:rsidRDefault="00C122AD" w:rsidP="00C122AD">
      <w:pPr>
        <w:rPr>
          <w:rStyle w:val="Emphasis"/>
          <w:b w:val="0"/>
          <w:bCs/>
          <w:color w:val="auto"/>
        </w:rPr>
      </w:pPr>
      <w:r w:rsidRPr="00C122AD">
        <w:rPr>
          <w:rStyle w:val="Emphasis"/>
          <w:b w:val="0"/>
          <w:bCs/>
          <w:color w:val="auto"/>
        </w:rPr>
        <w:t>- Data Engineer: Builds and maintains the data pipeline that collects and processes customer data from various sources (e.g., website, mobile app, CRM) into a centralized data warehouse.</w:t>
      </w:r>
    </w:p>
    <w:p w14:paraId="35DF9730" w14:textId="77777777" w:rsidR="00C122AD" w:rsidRPr="00C122AD" w:rsidRDefault="00C122AD" w:rsidP="00C122AD">
      <w:pPr>
        <w:rPr>
          <w:rStyle w:val="Emphasis"/>
          <w:b w:val="0"/>
          <w:bCs/>
          <w:color w:val="auto"/>
        </w:rPr>
      </w:pPr>
      <w:r w:rsidRPr="00C122AD">
        <w:rPr>
          <w:rStyle w:val="Emphasis"/>
          <w:b w:val="0"/>
          <w:bCs/>
          <w:color w:val="auto"/>
        </w:rPr>
        <w:lastRenderedPageBreak/>
        <w:t>- Data Analyst: Analyzes the customer data to generate reports on sales trends, customer segmentation, and marketing campaign effectiveness, and provides insights to the marketing and sales teams.</w:t>
      </w:r>
    </w:p>
    <w:p w14:paraId="5DB7D87D" w14:textId="77777777" w:rsidR="00C122AD" w:rsidRPr="00C122AD" w:rsidRDefault="00C122AD" w:rsidP="00C122AD">
      <w:pPr>
        <w:rPr>
          <w:rStyle w:val="Emphasis"/>
          <w:b w:val="0"/>
          <w:bCs/>
          <w:color w:val="auto"/>
        </w:rPr>
      </w:pPr>
    </w:p>
    <w:p w14:paraId="70F91B42" w14:textId="04B416BC" w:rsidR="00C122AD" w:rsidRDefault="00C122AD" w:rsidP="00C122AD">
      <w:pPr>
        <w:rPr>
          <w:rStyle w:val="Emphasis"/>
          <w:b w:val="0"/>
          <w:bCs/>
          <w:color w:val="auto"/>
        </w:rPr>
      </w:pPr>
      <w:r w:rsidRPr="00C122AD">
        <w:rPr>
          <w:rStyle w:val="Emphasis"/>
          <w:b w:val="0"/>
          <w:bCs/>
          <w:color w:val="auto"/>
        </w:rPr>
        <w:t>In this example, the data scientist focuses on developing advanced analytical models to drive strategic decision-making, the data engineer ensures the reliable and scalable data infrastructure, and the data analyst provides tactical insights to support day-to-day business operations.</w:t>
      </w:r>
      <w:r w:rsidR="00E73B6C">
        <w:rPr>
          <w:rStyle w:val="Emphasis"/>
          <w:b w:val="0"/>
          <w:bCs/>
          <w:color w:val="auto"/>
        </w:rPr>
        <w:t xml:space="preserve"> </w:t>
      </w:r>
      <w:r w:rsidRPr="00C122AD">
        <w:rPr>
          <w:rStyle w:val="Emphasis"/>
          <w:b w:val="0"/>
          <w:bCs/>
          <w:color w:val="auto"/>
        </w:rPr>
        <w:t>While these roles have distinct responsibilities, they often work collaboratively to ensure that data-driven insights are effectively leveraged across the organization.</w:t>
      </w:r>
      <w:r w:rsidR="00AB1DCC">
        <w:rPr>
          <w:rStyle w:val="Emphasis"/>
          <w:b w:val="0"/>
          <w:bCs/>
          <w:color w:val="auto"/>
        </w:rPr>
        <w:t xml:space="preserve"> And in context to Nepal, most companies will make their employee works as combination of these three roles.</w:t>
      </w:r>
    </w:p>
    <w:p w14:paraId="1F97A9BD" w14:textId="77777777" w:rsidR="00C122AD" w:rsidRDefault="00C122AD" w:rsidP="00C122AD">
      <w:pPr>
        <w:rPr>
          <w:rStyle w:val="Emphasis"/>
          <w:b w:val="0"/>
          <w:bCs/>
          <w:color w:val="auto"/>
        </w:rPr>
      </w:pPr>
    </w:p>
    <w:p w14:paraId="18578DC1" w14:textId="77777777" w:rsidR="00E802E0" w:rsidRPr="00E73B6C" w:rsidRDefault="00E802E0" w:rsidP="00E802E0">
      <w:pPr>
        <w:pStyle w:val="ListParagraph"/>
        <w:numPr>
          <w:ilvl w:val="0"/>
          <w:numId w:val="20"/>
        </w:numPr>
        <w:rPr>
          <w:rStyle w:val="Emphasis"/>
          <w:color w:val="6C95D6" w:themeColor="accent5" w:themeTint="99"/>
        </w:rPr>
      </w:pPr>
      <w:r w:rsidRPr="00E73B6C">
        <w:rPr>
          <w:rStyle w:val="Emphasis"/>
          <w:color w:val="6C95D6" w:themeColor="accent5" w:themeTint="99"/>
        </w:rPr>
        <w:t xml:space="preserve">Explain CRISP-DM lifecycle for Agile implementation in any data science project with any suitable example of your own.  </w:t>
      </w:r>
      <w:r w:rsidRPr="00E73B6C">
        <w:rPr>
          <w:rStyle w:val="Emphasis"/>
          <w:color w:val="6C95D6" w:themeColor="accent5" w:themeTint="99"/>
        </w:rPr>
        <w:br/>
        <w:t>CRISP-DM (Cross-Industry Standard Process for Data Mining) is a widely adopted methodology for structuring and executing data science projects. It provides a comprehensive framework that can be adapted to an Agile implementation approach, which emphasizes iterative and incremental development.</w:t>
      </w:r>
    </w:p>
    <w:p w14:paraId="71E5F3A3" w14:textId="77777777" w:rsidR="00E802E0" w:rsidRPr="00E802E0" w:rsidRDefault="00E802E0" w:rsidP="00E802E0">
      <w:pPr>
        <w:rPr>
          <w:rStyle w:val="Emphasis"/>
          <w:b w:val="0"/>
          <w:bCs/>
          <w:color w:val="auto"/>
        </w:rPr>
      </w:pPr>
    </w:p>
    <w:p w14:paraId="1DC09BD8" w14:textId="77777777" w:rsidR="00E802E0" w:rsidRPr="00E802E0" w:rsidRDefault="00E802E0" w:rsidP="00E802E0">
      <w:pPr>
        <w:rPr>
          <w:rStyle w:val="Emphasis"/>
          <w:b w:val="0"/>
          <w:bCs/>
          <w:color w:val="auto"/>
        </w:rPr>
      </w:pPr>
      <w:r w:rsidRPr="00E802E0">
        <w:rPr>
          <w:rStyle w:val="Emphasis"/>
          <w:b w:val="0"/>
          <w:bCs/>
          <w:color w:val="auto"/>
        </w:rPr>
        <w:t>The CRISP-DM lifecycle consists of six main phases:</w:t>
      </w:r>
    </w:p>
    <w:p w14:paraId="0127690A" w14:textId="77777777" w:rsidR="00E802E0" w:rsidRPr="00E802E0" w:rsidRDefault="00E802E0" w:rsidP="00E802E0">
      <w:pPr>
        <w:rPr>
          <w:rStyle w:val="Emphasis"/>
          <w:b w:val="0"/>
          <w:bCs/>
          <w:color w:val="auto"/>
        </w:rPr>
      </w:pPr>
    </w:p>
    <w:p w14:paraId="5FF5679E" w14:textId="77777777" w:rsidR="00E802E0" w:rsidRPr="007B3C27" w:rsidRDefault="00E802E0" w:rsidP="00E802E0">
      <w:pPr>
        <w:rPr>
          <w:rStyle w:val="Emphasis"/>
          <w:color w:val="auto"/>
        </w:rPr>
      </w:pPr>
      <w:r w:rsidRPr="007B3C27">
        <w:rPr>
          <w:rStyle w:val="Emphasis"/>
          <w:color w:val="auto"/>
        </w:rPr>
        <w:t>1. Business Understanding:</w:t>
      </w:r>
    </w:p>
    <w:p w14:paraId="64950113" w14:textId="77777777" w:rsidR="00E802E0" w:rsidRPr="00E802E0" w:rsidRDefault="00E802E0" w:rsidP="00E802E0">
      <w:pPr>
        <w:rPr>
          <w:rStyle w:val="Emphasis"/>
          <w:b w:val="0"/>
          <w:bCs/>
          <w:color w:val="auto"/>
        </w:rPr>
      </w:pPr>
      <w:r w:rsidRPr="00E802E0">
        <w:rPr>
          <w:rStyle w:val="Emphasis"/>
          <w:b w:val="0"/>
          <w:bCs/>
          <w:color w:val="auto"/>
        </w:rPr>
        <w:t xml:space="preserve">   - Agile implementation: In this phase, the data science team collaborates closely with the business stakeholders to understand the problem, define the project objectives, and identify the relevant data sources. This phase is typically completed in an iterative manner, with regular feedback and refinement of the project scope.</w:t>
      </w:r>
    </w:p>
    <w:p w14:paraId="435711B1" w14:textId="77777777" w:rsidR="00E802E0" w:rsidRPr="00E802E0" w:rsidRDefault="00E802E0" w:rsidP="00E802E0">
      <w:pPr>
        <w:rPr>
          <w:rStyle w:val="Emphasis"/>
          <w:b w:val="0"/>
          <w:bCs/>
          <w:color w:val="auto"/>
        </w:rPr>
      </w:pPr>
      <w:r w:rsidRPr="00E802E0">
        <w:rPr>
          <w:rStyle w:val="Emphasis"/>
          <w:b w:val="0"/>
          <w:bCs/>
          <w:color w:val="auto"/>
        </w:rPr>
        <w:t xml:space="preserve">   Example: In a retail company, the data science team works with the marketing and sales teams to understand the business objectives, such as improving customer retention and increasing cross-selling opportunities.</w:t>
      </w:r>
    </w:p>
    <w:p w14:paraId="7E4E7A54" w14:textId="77777777" w:rsidR="00E802E0" w:rsidRPr="00E802E0" w:rsidRDefault="00E802E0" w:rsidP="00E802E0">
      <w:pPr>
        <w:rPr>
          <w:rStyle w:val="Emphasis"/>
          <w:b w:val="0"/>
          <w:bCs/>
          <w:color w:val="auto"/>
        </w:rPr>
      </w:pPr>
    </w:p>
    <w:p w14:paraId="23B7F036" w14:textId="77777777" w:rsidR="00E802E0" w:rsidRPr="007B3C27" w:rsidRDefault="00E802E0" w:rsidP="00E802E0">
      <w:pPr>
        <w:rPr>
          <w:rStyle w:val="Emphasis"/>
          <w:color w:val="auto"/>
        </w:rPr>
      </w:pPr>
      <w:r w:rsidRPr="007B3C27">
        <w:rPr>
          <w:rStyle w:val="Emphasis"/>
          <w:color w:val="auto"/>
        </w:rPr>
        <w:t>2. Data Understanding:</w:t>
      </w:r>
    </w:p>
    <w:p w14:paraId="62871FA8" w14:textId="77777777" w:rsidR="00E802E0" w:rsidRPr="00E802E0" w:rsidRDefault="00E802E0" w:rsidP="00E802E0">
      <w:pPr>
        <w:rPr>
          <w:rStyle w:val="Emphasis"/>
          <w:b w:val="0"/>
          <w:bCs/>
          <w:color w:val="auto"/>
        </w:rPr>
      </w:pPr>
      <w:r w:rsidRPr="00E802E0">
        <w:rPr>
          <w:rStyle w:val="Emphasis"/>
          <w:b w:val="0"/>
          <w:bCs/>
          <w:color w:val="auto"/>
        </w:rPr>
        <w:t xml:space="preserve">   - Agile implementation: The team explores and analyzes the available data to assess its quality, identify any issues or gaps, and gain a deeper understanding of the data characteristics. This phase may involve multiple iterations as the team discovers new data sources or uncovers additional requirements.</w:t>
      </w:r>
    </w:p>
    <w:p w14:paraId="74D65A47" w14:textId="77777777" w:rsidR="00E802E0" w:rsidRPr="00E802E0" w:rsidRDefault="00E802E0" w:rsidP="00E802E0">
      <w:pPr>
        <w:rPr>
          <w:rStyle w:val="Emphasis"/>
          <w:b w:val="0"/>
          <w:bCs/>
          <w:color w:val="auto"/>
        </w:rPr>
      </w:pPr>
      <w:r w:rsidRPr="00E802E0">
        <w:rPr>
          <w:rStyle w:val="Emphasis"/>
          <w:b w:val="0"/>
          <w:bCs/>
          <w:color w:val="auto"/>
        </w:rPr>
        <w:lastRenderedPageBreak/>
        <w:t xml:space="preserve">   Example: The data science team examines customer purchase history, demographic data, and website interaction logs to understand the available data and its potential for addressing the business objectives.</w:t>
      </w:r>
    </w:p>
    <w:p w14:paraId="5E52455C" w14:textId="77777777" w:rsidR="00E802E0" w:rsidRPr="00E802E0" w:rsidRDefault="00E802E0" w:rsidP="00E802E0">
      <w:pPr>
        <w:rPr>
          <w:rStyle w:val="Emphasis"/>
          <w:b w:val="0"/>
          <w:bCs/>
          <w:color w:val="auto"/>
        </w:rPr>
      </w:pPr>
    </w:p>
    <w:p w14:paraId="153BC619" w14:textId="77777777" w:rsidR="00E802E0" w:rsidRPr="007B3C27" w:rsidRDefault="00E802E0" w:rsidP="00E802E0">
      <w:pPr>
        <w:rPr>
          <w:rStyle w:val="Emphasis"/>
          <w:color w:val="auto"/>
        </w:rPr>
      </w:pPr>
      <w:r w:rsidRPr="007B3C27">
        <w:rPr>
          <w:rStyle w:val="Emphasis"/>
          <w:color w:val="auto"/>
        </w:rPr>
        <w:t>3. Data Preparation:</w:t>
      </w:r>
    </w:p>
    <w:p w14:paraId="312B613C" w14:textId="77777777" w:rsidR="00E802E0" w:rsidRPr="00E802E0" w:rsidRDefault="00E802E0" w:rsidP="00E802E0">
      <w:pPr>
        <w:rPr>
          <w:rStyle w:val="Emphasis"/>
          <w:b w:val="0"/>
          <w:bCs/>
          <w:color w:val="auto"/>
        </w:rPr>
      </w:pPr>
      <w:r w:rsidRPr="00E802E0">
        <w:rPr>
          <w:rStyle w:val="Emphasis"/>
          <w:b w:val="0"/>
          <w:bCs/>
          <w:color w:val="auto"/>
        </w:rPr>
        <w:t xml:space="preserve">   - Agile implementation: The team cleanses, transforms, and integrates the data from various sources to create a unified dataset suitable for analysis. This phase may involve multiple iterations as the team refines the data preparation process based on feedback and new requirements.</w:t>
      </w:r>
    </w:p>
    <w:p w14:paraId="683DFE74" w14:textId="77777777" w:rsidR="00E802E0" w:rsidRPr="00E802E0" w:rsidRDefault="00E802E0" w:rsidP="00E802E0">
      <w:pPr>
        <w:rPr>
          <w:rStyle w:val="Emphasis"/>
          <w:b w:val="0"/>
          <w:bCs/>
          <w:color w:val="auto"/>
        </w:rPr>
      </w:pPr>
      <w:r w:rsidRPr="00E802E0">
        <w:rPr>
          <w:rStyle w:val="Emphasis"/>
          <w:b w:val="0"/>
          <w:bCs/>
          <w:color w:val="auto"/>
        </w:rPr>
        <w:t xml:space="preserve">   Example: The data science team develops scripts to extract, transform, and load the customer data into a centralized data warehouse, addressing any data quality issues and ensuring data consistency.</w:t>
      </w:r>
    </w:p>
    <w:p w14:paraId="2D57A92B" w14:textId="77777777" w:rsidR="00E802E0" w:rsidRPr="00E802E0" w:rsidRDefault="00E802E0" w:rsidP="00E802E0">
      <w:pPr>
        <w:rPr>
          <w:rStyle w:val="Emphasis"/>
          <w:b w:val="0"/>
          <w:bCs/>
          <w:color w:val="auto"/>
        </w:rPr>
      </w:pPr>
    </w:p>
    <w:p w14:paraId="1701A839" w14:textId="77777777" w:rsidR="00E802E0" w:rsidRPr="007B3C27" w:rsidRDefault="00E802E0" w:rsidP="00E802E0">
      <w:pPr>
        <w:rPr>
          <w:rStyle w:val="Emphasis"/>
          <w:color w:val="auto"/>
        </w:rPr>
      </w:pPr>
      <w:r w:rsidRPr="007B3C27">
        <w:rPr>
          <w:rStyle w:val="Emphasis"/>
          <w:color w:val="auto"/>
        </w:rPr>
        <w:t>4. Modeling:</w:t>
      </w:r>
    </w:p>
    <w:p w14:paraId="359F3EC4" w14:textId="77777777" w:rsidR="00E802E0" w:rsidRPr="00E802E0" w:rsidRDefault="00E802E0" w:rsidP="00E802E0">
      <w:pPr>
        <w:rPr>
          <w:rStyle w:val="Emphasis"/>
          <w:b w:val="0"/>
          <w:bCs/>
          <w:color w:val="auto"/>
        </w:rPr>
      </w:pPr>
      <w:r w:rsidRPr="00E802E0">
        <w:rPr>
          <w:rStyle w:val="Emphasis"/>
          <w:b w:val="0"/>
          <w:bCs/>
          <w:color w:val="auto"/>
        </w:rPr>
        <w:t xml:space="preserve">   - Agile implementation: The team selects and applies appropriate statistical and machine learning techniques to develop predictive models or generate insights. This phase may involve multiple iterations as the team experiments with different modeling approaches, evaluates their performance, and refines the models based on feedback.</w:t>
      </w:r>
    </w:p>
    <w:p w14:paraId="3937B78D" w14:textId="77777777" w:rsidR="00E802E0" w:rsidRPr="00E802E0" w:rsidRDefault="00E802E0" w:rsidP="00E802E0">
      <w:pPr>
        <w:rPr>
          <w:rStyle w:val="Emphasis"/>
          <w:b w:val="0"/>
          <w:bCs/>
          <w:color w:val="auto"/>
        </w:rPr>
      </w:pPr>
      <w:r w:rsidRPr="00E802E0">
        <w:rPr>
          <w:rStyle w:val="Emphasis"/>
          <w:b w:val="0"/>
          <w:bCs/>
          <w:color w:val="auto"/>
        </w:rPr>
        <w:t xml:space="preserve">   Example: The data science team tests various machine learning algorithms, such as logistic regression and decision trees, to predict customer churn and identify the key factors influencing customer retention.</w:t>
      </w:r>
    </w:p>
    <w:p w14:paraId="2989679A" w14:textId="77777777" w:rsidR="00E802E0" w:rsidRPr="00E802E0" w:rsidRDefault="00E802E0" w:rsidP="00E802E0">
      <w:pPr>
        <w:rPr>
          <w:rStyle w:val="Emphasis"/>
          <w:b w:val="0"/>
          <w:bCs/>
          <w:color w:val="auto"/>
        </w:rPr>
      </w:pPr>
    </w:p>
    <w:p w14:paraId="17584E72" w14:textId="77777777" w:rsidR="00E802E0" w:rsidRPr="007B3C27" w:rsidRDefault="00E802E0" w:rsidP="00E802E0">
      <w:pPr>
        <w:rPr>
          <w:rStyle w:val="Emphasis"/>
          <w:color w:val="auto"/>
        </w:rPr>
      </w:pPr>
      <w:r w:rsidRPr="007B3C27">
        <w:rPr>
          <w:rStyle w:val="Emphasis"/>
          <w:color w:val="auto"/>
        </w:rPr>
        <w:t>5. Evaluation:</w:t>
      </w:r>
    </w:p>
    <w:p w14:paraId="31C63A8A" w14:textId="77777777" w:rsidR="00E802E0" w:rsidRPr="00E802E0" w:rsidRDefault="00E802E0" w:rsidP="00E802E0">
      <w:pPr>
        <w:rPr>
          <w:rStyle w:val="Emphasis"/>
          <w:b w:val="0"/>
          <w:bCs/>
          <w:color w:val="auto"/>
        </w:rPr>
      </w:pPr>
      <w:r w:rsidRPr="00E802E0">
        <w:rPr>
          <w:rStyle w:val="Emphasis"/>
          <w:b w:val="0"/>
          <w:bCs/>
          <w:color w:val="auto"/>
        </w:rPr>
        <w:t xml:space="preserve">   - Agile implementation: The team evaluates the developed models or insights to ensure they align with the business objectives and address the original problem statement. This phase may involve multiple iterations as the team gathers feedback from stakeholders and refines the models or insights accordingly.</w:t>
      </w:r>
    </w:p>
    <w:p w14:paraId="1CC092C8" w14:textId="77777777" w:rsidR="00E802E0" w:rsidRPr="00E802E0" w:rsidRDefault="00E802E0" w:rsidP="00E802E0">
      <w:pPr>
        <w:rPr>
          <w:rStyle w:val="Emphasis"/>
          <w:b w:val="0"/>
          <w:bCs/>
          <w:color w:val="auto"/>
        </w:rPr>
      </w:pPr>
      <w:r w:rsidRPr="00E802E0">
        <w:rPr>
          <w:rStyle w:val="Emphasis"/>
          <w:b w:val="0"/>
          <w:bCs/>
          <w:color w:val="auto"/>
        </w:rPr>
        <w:t xml:space="preserve">   Example: The data science team presents the churn prediction model to the marketing team, who provides feedback on the model's accuracy and relevance to their customer retention strategies. The team then refines the model based on the feedback.</w:t>
      </w:r>
    </w:p>
    <w:p w14:paraId="22CBC38C" w14:textId="77777777" w:rsidR="00E802E0" w:rsidRPr="00E802E0" w:rsidRDefault="00E802E0" w:rsidP="00E802E0">
      <w:pPr>
        <w:rPr>
          <w:rStyle w:val="Emphasis"/>
          <w:b w:val="0"/>
          <w:bCs/>
          <w:color w:val="auto"/>
        </w:rPr>
      </w:pPr>
    </w:p>
    <w:p w14:paraId="7E1990DF" w14:textId="77777777" w:rsidR="00E802E0" w:rsidRPr="003A4247" w:rsidRDefault="00E802E0" w:rsidP="00E802E0">
      <w:pPr>
        <w:rPr>
          <w:rStyle w:val="Emphasis"/>
          <w:color w:val="auto"/>
        </w:rPr>
      </w:pPr>
      <w:r w:rsidRPr="003A4247">
        <w:rPr>
          <w:rStyle w:val="Emphasis"/>
          <w:color w:val="auto"/>
        </w:rPr>
        <w:t>6. Deployment:</w:t>
      </w:r>
    </w:p>
    <w:p w14:paraId="35D7B200" w14:textId="77777777" w:rsidR="00E802E0" w:rsidRPr="00E802E0" w:rsidRDefault="00E802E0" w:rsidP="00E802E0">
      <w:pPr>
        <w:rPr>
          <w:rStyle w:val="Emphasis"/>
          <w:b w:val="0"/>
          <w:bCs/>
          <w:color w:val="auto"/>
        </w:rPr>
      </w:pPr>
      <w:r w:rsidRPr="00E802E0">
        <w:rPr>
          <w:rStyle w:val="Emphasis"/>
          <w:b w:val="0"/>
          <w:bCs/>
          <w:color w:val="auto"/>
        </w:rPr>
        <w:lastRenderedPageBreak/>
        <w:t xml:space="preserve">   - Agile implementation: The team deploys the final models or insights into the production environment, ensuring they are integrated into the organization's decision-making processes. This phase may involve multiple iterations as the team monitors the model's performance, addresses any issues, and makes necessary adjustments.</w:t>
      </w:r>
    </w:p>
    <w:p w14:paraId="2ED46E90" w14:textId="77777777" w:rsidR="00E802E0" w:rsidRPr="00E802E0" w:rsidRDefault="00E802E0" w:rsidP="00E802E0">
      <w:pPr>
        <w:rPr>
          <w:rStyle w:val="Emphasis"/>
          <w:b w:val="0"/>
          <w:bCs/>
          <w:color w:val="auto"/>
        </w:rPr>
      </w:pPr>
      <w:r w:rsidRPr="00E802E0">
        <w:rPr>
          <w:rStyle w:val="Emphasis"/>
          <w:b w:val="0"/>
          <w:bCs/>
          <w:color w:val="auto"/>
        </w:rPr>
        <w:t xml:space="preserve">   Example: The data science team works with the IT and operations teams to integrate the churn prediction model into the company's customer relationship management (CRM) system, enabling real-time identification of high-risk customers and triggering targeted retention campaigns.</w:t>
      </w:r>
    </w:p>
    <w:p w14:paraId="26A24582" w14:textId="77777777" w:rsidR="00E802E0" w:rsidRPr="00E802E0" w:rsidRDefault="00E802E0" w:rsidP="00E802E0">
      <w:pPr>
        <w:rPr>
          <w:rStyle w:val="Emphasis"/>
          <w:b w:val="0"/>
          <w:bCs/>
          <w:color w:val="auto"/>
        </w:rPr>
      </w:pPr>
    </w:p>
    <w:p w14:paraId="3A5152BC" w14:textId="77777777" w:rsidR="00C122AD" w:rsidRDefault="00E802E0" w:rsidP="00E802E0">
      <w:pPr>
        <w:rPr>
          <w:rStyle w:val="Emphasis"/>
          <w:b w:val="0"/>
          <w:bCs/>
          <w:color w:val="auto"/>
        </w:rPr>
      </w:pPr>
      <w:r w:rsidRPr="00E802E0">
        <w:rPr>
          <w:rStyle w:val="Emphasis"/>
          <w:b w:val="0"/>
          <w:bCs/>
          <w:color w:val="auto"/>
        </w:rPr>
        <w:t>By adopting an Agile approach to the CRISP-DM lifecycle, data science projects can benefit from increased flexibility, faster feedback loops, and the ability to adapt to changing business requirements. This approach allows the data science team to deliver value incrementally and continuously improve the project's outcomes based on stakeholder feedback and evolving business needs.</w:t>
      </w:r>
    </w:p>
    <w:p w14:paraId="5CDFCD36" w14:textId="77777777" w:rsidR="00674F0A" w:rsidRDefault="00674F0A" w:rsidP="00E802E0">
      <w:pPr>
        <w:rPr>
          <w:rStyle w:val="Emphasis"/>
          <w:b w:val="0"/>
          <w:bCs/>
          <w:color w:val="auto"/>
        </w:rPr>
      </w:pPr>
    </w:p>
    <w:p w14:paraId="10D0856F" w14:textId="77777777" w:rsidR="00674F0A" w:rsidRPr="003502DB" w:rsidRDefault="00674F0A" w:rsidP="00674F0A">
      <w:pPr>
        <w:pStyle w:val="ListParagraph"/>
        <w:numPr>
          <w:ilvl w:val="0"/>
          <w:numId w:val="20"/>
        </w:numPr>
        <w:rPr>
          <w:rStyle w:val="Emphasis"/>
          <w:color w:val="6C95D6" w:themeColor="accent5" w:themeTint="99"/>
        </w:rPr>
      </w:pPr>
      <w:r w:rsidRPr="003502DB">
        <w:rPr>
          <w:rStyle w:val="Emphasis"/>
          <w:color w:val="6C95D6" w:themeColor="accent5" w:themeTint="99"/>
        </w:rPr>
        <w:t>Perform a case study on TDSP Lifecycle for data science.</w:t>
      </w:r>
    </w:p>
    <w:p w14:paraId="2A9BAD9F" w14:textId="77777777" w:rsidR="00674F0A" w:rsidRPr="00674F0A" w:rsidRDefault="00674F0A" w:rsidP="00674F0A">
      <w:pPr>
        <w:rPr>
          <w:rStyle w:val="Emphasis"/>
          <w:b w:val="0"/>
          <w:bCs/>
          <w:color w:val="auto"/>
        </w:rPr>
      </w:pPr>
      <w:r w:rsidRPr="00674F0A">
        <w:rPr>
          <w:rStyle w:val="Emphasis"/>
          <w:b w:val="0"/>
          <w:bCs/>
          <w:color w:val="auto"/>
        </w:rPr>
        <w:t xml:space="preserve">The Team Data Science Process (TDSP) is a comprehensive lifecycle developed by Microsoft to guide the execution of data science projects. It provides a structured approach to delivering data science solutions in an efficient and collaborative manner. Let's </w:t>
      </w:r>
      <w:r w:rsidR="00E73B6C">
        <w:rPr>
          <w:rStyle w:val="Emphasis"/>
          <w:b w:val="0"/>
          <w:bCs/>
          <w:color w:val="auto"/>
        </w:rPr>
        <w:t>me do</w:t>
      </w:r>
      <w:r w:rsidRPr="00674F0A">
        <w:rPr>
          <w:rStyle w:val="Emphasis"/>
          <w:b w:val="0"/>
          <w:bCs/>
          <w:color w:val="auto"/>
        </w:rPr>
        <w:t xml:space="preserve"> a case study on the TDSP lifecycle using a real-world example.</w:t>
      </w:r>
    </w:p>
    <w:p w14:paraId="31606C61" w14:textId="77777777" w:rsidR="00674F0A" w:rsidRPr="00674F0A" w:rsidRDefault="00674F0A" w:rsidP="00674F0A">
      <w:pPr>
        <w:rPr>
          <w:rStyle w:val="Emphasis"/>
          <w:b w:val="0"/>
          <w:bCs/>
          <w:color w:val="auto"/>
        </w:rPr>
      </w:pPr>
    </w:p>
    <w:p w14:paraId="5B2A80E1" w14:textId="77777777" w:rsidR="00674F0A" w:rsidRPr="00674F0A" w:rsidRDefault="00674F0A" w:rsidP="00674F0A">
      <w:pPr>
        <w:rPr>
          <w:rStyle w:val="Emphasis"/>
          <w:b w:val="0"/>
          <w:bCs/>
          <w:color w:val="auto"/>
        </w:rPr>
      </w:pPr>
      <w:r w:rsidRPr="00674F0A">
        <w:rPr>
          <w:rStyle w:val="Emphasis"/>
          <w:b w:val="0"/>
          <w:bCs/>
          <w:color w:val="auto"/>
        </w:rPr>
        <w:t xml:space="preserve">Case Study: </w:t>
      </w:r>
      <w:r w:rsidR="00E73B6C">
        <w:rPr>
          <w:rStyle w:val="Emphasis"/>
          <w:b w:val="0"/>
          <w:bCs/>
          <w:color w:val="auto"/>
        </w:rPr>
        <w:t>Sports Analytics on XYZ company</w:t>
      </w:r>
    </w:p>
    <w:p w14:paraId="089F280F" w14:textId="77777777" w:rsidR="00E73B6C" w:rsidRPr="00E73B6C" w:rsidRDefault="00E73B6C" w:rsidP="00E73B6C">
      <w:pPr>
        <w:rPr>
          <w:rStyle w:val="Emphasis"/>
          <w:b w:val="0"/>
          <w:bCs/>
          <w:color w:val="auto"/>
        </w:rPr>
      </w:pPr>
      <w:r w:rsidRPr="00E73B6C">
        <w:rPr>
          <w:rStyle w:val="Emphasis"/>
          <w:b w:val="0"/>
          <w:bCs/>
          <w:color w:val="auto"/>
        </w:rPr>
        <w:t>Scenario:</w:t>
      </w:r>
    </w:p>
    <w:p w14:paraId="5CD085A3" w14:textId="77777777" w:rsidR="00E73B6C" w:rsidRPr="00E73B6C" w:rsidRDefault="00E73B6C" w:rsidP="00E73B6C">
      <w:pPr>
        <w:rPr>
          <w:rStyle w:val="Emphasis"/>
          <w:b w:val="0"/>
          <w:bCs/>
          <w:color w:val="auto"/>
        </w:rPr>
      </w:pPr>
      <w:r w:rsidRPr="00E73B6C">
        <w:rPr>
          <w:rStyle w:val="Emphasis"/>
          <w:b w:val="0"/>
          <w:bCs/>
          <w:color w:val="auto"/>
        </w:rPr>
        <w:t>Let's consider a scenario where a professional basketball team wants to improve their player performance and team strategy.</w:t>
      </w:r>
      <w:r>
        <w:rPr>
          <w:rStyle w:val="Emphasis"/>
          <w:b w:val="0"/>
          <w:bCs/>
          <w:color w:val="auto"/>
        </w:rPr>
        <w:t xml:space="preserve"> </w:t>
      </w:r>
    </w:p>
    <w:p w14:paraId="46A3B547" w14:textId="77777777" w:rsidR="00E73B6C" w:rsidRPr="00E73B6C" w:rsidRDefault="00E73B6C" w:rsidP="00E73B6C">
      <w:pPr>
        <w:rPr>
          <w:rStyle w:val="Emphasis"/>
          <w:b w:val="0"/>
          <w:bCs/>
          <w:color w:val="auto"/>
        </w:rPr>
      </w:pPr>
      <w:r w:rsidRPr="00E73B6C">
        <w:rPr>
          <w:rStyle w:val="Emphasis"/>
          <w:b w:val="0"/>
          <w:bCs/>
          <w:color w:val="auto"/>
        </w:rPr>
        <w:t>The XYZ Basketball Team has been struggling to maintain a consistent winning record in the league. The team's management believes that by leveraging data and analytics, they can gain a competitive edge and improve their overall performance. They have decided to implement a data science project using the TDSP framework.</w:t>
      </w:r>
    </w:p>
    <w:p w14:paraId="116E3053" w14:textId="77777777" w:rsidR="00E73B6C" w:rsidRPr="00E73B6C" w:rsidRDefault="00E73B6C" w:rsidP="00E73B6C">
      <w:pPr>
        <w:rPr>
          <w:rStyle w:val="Emphasis"/>
          <w:b w:val="0"/>
          <w:bCs/>
          <w:color w:val="auto"/>
        </w:rPr>
      </w:pPr>
    </w:p>
    <w:p w14:paraId="4B409739" w14:textId="77777777" w:rsidR="00E73B6C" w:rsidRPr="004C3449" w:rsidRDefault="00E73B6C" w:rsidP="00E73B6C">
      <w:pPr>
        <w:rPr>
          <w:rStyle w:val="Emphasis"/>
          <w:color w:val="auto"/>
        </w:rPr>
      </w:pPr>
      <w:r w:rsidRPr="004C3449">
        <w:rPr>
          <w:rStyle w:val="Emphasis"/>
          <w:color w:val="auto"/>
        </w:rPr>
        <w:t>Business Understanding:</w:t>
      </w:r>
    </w:p>
    <w:p w14:paraId="07F652F5" w14:textId="77777777" w:rsidR="00E73B6C" w:rsidRPr="00E73B6C" w:rsidRDefault="00E73B6C" w:rsidP="00E73B6C">
      <w:pPr>
        <w:rPr>
          <w:rStyle w:val="Emphasis"/>
          <w:b w:val="0"/>
          <w:bCs/>
          <w:color w:val="auto"/>
        </w:rPr>
      </w:pPr>
      <w:r w:rsidRPr="00E73B6C">
        <w:rPr>
          <w:rStyle w:val="Emphasis"/>
          <w:b w:val="0"/>
          <w:bCs/>
          <w:color w:val="auto"/>
        </w:rPr>
        <w:t xml:space="preserve">The primary goal of the project is to develop a predictive model that can help the team's coaching staff make informed decisions about player substitutions, game strategy, and player </w:t>
      </w:r>
      <w:r w:rsidRPr="00E73B6C">
        <w:rPr>
          <w:rStyle w:val="Emphasis"/>
          <w:b w:val="0"/>
          <w:bCs/>
          <w:color w:val="auto"/>
        </w:rPr>
        <w:lastRenderedPageBreak/>
        <w:t>development. The team wants to identify the key factors that contribute to a player's performance and the team's overall success.</w:t>
      </w:r>
    </w:p>
    <w:p w14:paraId="0FD92E0A" w14:textId="77777777" w:rsidR="00E73B6C" w:rsidRPr="00E73B6C" w:rsidRDefault="00E73B6C" w:rsidP="00E73B6C">
      <w:pPr>
        <w:rPr>
          <w:rStyle w:val="Emphasis"/>
          <w:b w:val="0"/>
          <w:bCs/>
          <w:color w:val="auto"/>
        </w:rPr>
      </w:pPr>
    </w:p>
    <w:p w14:paraId="19C7EF7B" w14:textId="77777777" w:rsidR="00E73B6C" w:rsidRPr="004C3449" w:rsidRDefault="00E73B6C" w:rsidP="00E73B6C">
      <w:pPr>
        <w:rPr>
          <w:rStyle w:val="Emphasis"/>
          <w:color w:val="auto"/>
        </w:rPr>
      </w:pPr>
      <w:r w:rsidRPr="004C3449">
        <w:rPr>
          <w:rStyle w:val="Emphasis"/>
          <w:color w:val="auto"/>
        </w:rPr>
        <w:t>Data Acquisition:</w:t>
      </w:r>
    </w:p>
    <w:p w14:paraId="263AFDDA" w14:textId="77777777" w:rsidR="00E73B6C" w:rsidRPr="00E73B6C" w:rsidRDefault="00E73B6C" w:rsidP="00E73B6C">
      <w:pPr>
        <w:rPr>
          <w:rStyle w:val="Emphasis"/>
          <w:b w:val="0"/>
          <w:bCs/>
          <w:color w:val="auto"/>
        </w:rPr>
      </w:pPr>
      <w:r w:rsidRPr="00E73B6C">
        <w:rPr>
          <w:rStyle w:val="Emphasis"/>
          <w:b w:val="0"/>
          <w:bCs/>
          <w:color w:val="auto"/>
        </w:rPr>
        <w:t>The team's data science team starts by gathering relevant data from various sources, including:</w:t>
      </w:r>
    </w:p>
    <w:p w14:paraId="40296891" w14:textId="77777777" w:rsidR="00E73B6C" w:rsidRPr="00E73B6C" w:rsidRDefault="00E73B6C" w:rsidP="00E73B6C">
      <w:pPr>
        <w:rPr>
          <w:rStyle w:val="Emphasis"/>
          <w:b w:val="0"/>
          <w:bCs/>
          <w:color w:val="auto"/>
        </w:rPr>
      </w:pPr>
      <w:r w:rsidRPr="00E73B6C">
        <w:rPr>
          <w:rStyle w:val="Emphasis"/>
          <w:b w:val="0"/>
          <w:bCs/>
          <w:color w:val="auto"/>
        </w:rPr>
        <w:t>- Player statistics (e.g., points scored, rebounds, assists, steals, blocks)</w:t>
      </w:r>
    </w:p>
    <w:p w14:paraId="0F9D4A63" w14:textId="77777777" w:rsidR="00E73B6C" w:rsidRPr="00E73B6C" w:rsidRDefault="00E73B6C" w:rsidP="00E73B6C">
      <w:pPr>
        <w:rPr>
          <w:rStyle w:val="Emphasis"/>
          <w:b w:val="0"/>
          <w:bCs/>
          <w:color w:val="auto"/>
        </w:rPr>
      </w:pPr>
      <w:r w:rsidRPr="00E73B6C">
        <w:rPr>
          <w:rStyle w:val="Emphasis"/>
          <w:b w:val="0"/>
          <w:bCs/>
          <w:color w:val="auto"/>
        </w:rPr>
        <w:t>- Game-level data (e.g., score, possession time, turnovers, shooting percentages)</w:t>
      </w:r>
    </w:p>
    <w:p w14:paraId="203B64ED" w14:textId="77777777" w:rsidR="00E73B6C" w:rsidRPr="00E73B6C" w:rsidRDefault="00E73B6C" w:rsidP="00E73B6C">
      <w:pPr>
        <w:rPr>
          <w:rStyle w:val="Emphasis"/>
          <w:b w:val="0"/>
          <w:bCs/>
          <w:color w:val="auto"/>
        </w:rPr>
      </w:pPr>
      <w:r w:rsidRPr="00E73B6C">
        <w:rPr>
          <w:rStyle w:val="Emphasis"/>
          <w:b w:val="0"/>
          <w:bCs/>
          <w:color w:val="auto"/>
        </w:rPr>
        <w:t>- Player biometrics (e.g., height, weight, age, injury history)</w:t>
      </w:r>
    </w:p>
    <w:p w14:paraId="219B8AFA" w14:textId="77777777" w:rsidR="00E73B6C" w:rsidRPr="00E73B6C" w:rsidRDefault="00E73B6C" w:rsidP="00E73B6C">
      <w:pPr>
        <w:rPr>
          <w:rStyle w:val="Emphasis"/>
          <w:b w:val="0"/>
          <w:bCs/>
          <w:color w:val="auto"/>
        </w:rPr>
      </w:pPr>
      <w:r w:rsidRPr="00E73B6C">
        <w:rPr>
          <w:rStyle w:val="Emphasis"/>
          <w:b w:val="0"/>
          <w:bCs/>
          <w:color w:val="auto"/>
        </w:rPr>
        <w:t>- Team performance metrics (e.g., win-loss record, points scored, points allowed)</w:t>
      </w:r>
    </w:p>
    <w:p w14:paraId="672F591B" w14:textId="77777777" w:rsidR="00E73B6C" w:rsidRPr="00E73B6C" w:rsidRDefault="00E73B6C" w:rsidP="00E73B6C">
      <w:pPr>
        <w:rPr>
          <w:rStyle w:val="Emphasis"/>
          <w:b w:val="0"/>
          <w:bCs/>
          <w:color w:val="auto"/>
        </w:rPr>
      </w:pPr>
      <w:r w:rsidRPr="00E73B6C">
        <w:rPr>
          <w:rStyle w:val="Emphasis"/>
          <w:b w:val="0"/>
          <w:bCs/>
          <w:color w:val="auto"/>
        </w:rPr>
        <w:t>- External data (e.g., weather conditions, travel distances, opponent team statistics)</w:t>
      </w:r>
    </w:p>
    <w:p w14:paraId="1E7A5B2B" w14:textId="77777777" w:rsidR="00E73B6C" w:rsidRPr="00E73B6C" w:rsidRDefault="00E73B6C" w:rsidP="00E73B6C">
      <w:pPr>
        <w:rPr>
          <w:rStyle w:val="Emphasis"/>
          <w:b w:val="0"/>
          <w:bCs/>
          <w:color w:val="auto"/>
        </w:rPr>
      </w:pPr>
    </w:p>
    <w:p w14:paraId="57084BD9" w14:textId="77777777" w:rsidR="00E73B6C" w:rsidRPr="004C3449" w:rsidRDefault="00E73B6C" w:rsidP="00E73B6C">
      <w:pPr>
        <w:rPr>
          <w:rStyle w:val="Emphasis"/>
          <w:color w:val="auto"/>
        </w:rPr>
      </w:pPr>
      <w:r w:rsidRPr="004C3449">
        <w:rPr>
          <w:rStyle w:val="Emphasis"/>
          <w:color w:val="auto"/>
        </w:rPr>
        <w:t>Data Preparation:</w:t>
      </w:r>
    </w:p>
    <w:p w14:paraId="7452ABC1" w14:textId="77777777" w:rsidR="00E73B6C" w:rsidRPr="00E73B6C" w:rsidRDefault="00E73B6C" w:rsidP="00E73B6C">
      <w:pPr>
        <w:rPr>
          <w:rStyle w:val="Emphasis"/>
          <w:b w:val="0"/>
          <w:bCs/>
          <w:color w:val="auto"/>
        </w:rPr>
      </w:pPr>
      <w:r w:rsidRPr="00E73B6C">
        <w:rPr>
          <w:rStyle w:val="Emphasis"/>
          <w:b w:val="0"/>
          <w:bCs/>
          <w:color w:val="auto"/>
        </w:rPr>
        <w:t>The data science team begins the data preparation process by cleaning and transforming the data into a format suitable for analysis. This includes handling missing values, removing outliers, and creating new features that may be relevant to the problem. The team also explores the relationships between the different variables and identifies any potential multicollinearity or other data quality issues.</w:t>
      </w:r>
    </w:p>
    <w:p w14:paraId="229408D8" w14:textId="77777777" w:rsidR="00E73B6C" w:rsidRPr="00E73B6C" w:rsidRDefault="00E73B6C" w:rsidP="00E73B6C">
      <w:pPr>
        <w:rPr>
          <w:rStyle w:val="Emphasis"/>
          <w:b w:val="0"/>
          <w:bCs/>
          <w:color w:val="auto"/>
        </w:rPr>
      </w:pPr>
    </w:p>
    <w:p w14:paraId="24241884" w14:textId="77777777" w:rsidR="00E73B6C" w:rsidRPr="004C3449" w:rsidRDefault="00E73B6C" w:rsidP="00E73B6C">
      <w:pPr>
        <w:rPr>
          <w:rStyle w:val="Emphasis"/>
          <w:color w:val="auto"/>
        </w:rPr>
      </w:pPr>
      <w:r w:rsidRPr="004C3449">
        <w:rPr>
          <w:rStyle w:val="Emphasis"/>
          <w:color w:val="auto"/>
        </w:rPr>
        <w:t>Exploratory Data Analysis (EDA):</w:t>
      </w:r>
    </w:p>
    <w:p w14:paraId="17CD55D3" w14:textId="77777777" w:rsidR="00E73B6C" w:rsidRPr="00E73B6C" w:rsidRDefault="00E73B6C" w:rsidP="00E73B6C">
      <w:pPr>
        <w:rPr>
          <w:rStyle w:val="Emphasis"/>
          <w:b w:val="0"/>
          <w:bCs/>
          <w:color w:val="auto"/>
        </w:rPr>
      </w:pPr>
      <w:r w:rsidRPr="00E73B6C">
        <w:rPr>
          <w:rStyle w:val="Emphasis"/>
          <w:b w:val="0"/>
          <w:bCs/>
          <w:color w:val="auto"/>
        </w:rPr>
        <w:t>The team conducts a thorough EDA to gain a deeper understanding of the data and identify any patterns or insights that may be relevant to the problem. They analyze the distribution of player and team performance metrics, examine the correlations between different variables, and visualize the data to identify any trends or anomalies.</w:t>
      </w:r>
    </w:p>
    <w:p w14:paraId="3B623946" w14:textId="77777777" w:rsidR="00E73B6C" w:rsidRPr="00E73B6C" w:rsidRDefault="00E73B6C" w:rsidP="00E73B6C">
      <w:pPr>
        <w:rPr>
          <w:rStyle w:val="Emphasis"/>
          <w:b w:val="0"/>
          <w:bCs/>
          <w:color w:val="auto"/>
        </w:rPr>
      </w:pPr>
    </w:p>
    <w:p w14:paraId="423C000E" w14:textId="77777777" w:rsidR="00E73B6C" w:rsidRPr="004C3449" w:rsidRDefault="00E73B6C" w:rsidP="00E73B6C">
      <w:pPr>
        <w:rPr>
          <w:rStyle w:val="Emphasis"/>
          <w:color w:val="auto"/>
        </w:rPr>
      </w:pPr>
      <w:r w:rsidRPr="004C3449">
        <w:rPr>
          <w:rStyle w:val="Emphasis"/>
          <w:color w:val="auto"/>
        </w:rPr>
        <w:t>Modeling:</w:t>
      </w:r>
    </w:p>
    <w:p w14:paraId="12DAF9D2" w14:textId="77777777" w:rsidR="00E73B6C" w:rsidRPr="00E73B6C" w:rsidRDefault="00E73B6C" w:rsidP="00E73B6C">
      <w:pPr>
        <w:rPr>
          <w:rStyle w:val="Emphasis"/>
          <w:b w:val="0"/>
          <w:bCs/>
          <w:color w:val="auto"/>
        </w:rPr>
      </w:pPr>
      <w:r w:rsidRPr="00E73B6C">
        <w:rPr>
          <w:rStyle w:val="Emphasis"/>
          <w:b w:val="0"/>
          <w:bCs/>
          <w:color w:val="auto"/>
        </w:rPr>
        <w:t>Based on the insights gained from the EDA, the data science team develops several predictive models, including:</w:t>
      </w:r>
    </w:p>
    <w:p w14:paraId="75AEB3DE" w14:textId="77777777" w:rsidR="00E73B6C" w:rsidRPr="00E73B6C" w:rsidRDefault="00E73B6C" w:rsidP="00E73B6C">
      <w:pPr>
        <w:rPr>
          <w:rStyle w:val="Emphasis"/>
          <w:b w:val="0"/>
          <w:bCs/>
          <w:color w:val="auto"/>
        </w:rPr>
      </w:pPr>
      <w:r w:rsidRPr="00E73B6C">
        <w:rPr>
          <w:rStyle w:val="Emphasis"/>
          <w:b w:val="0"/>
          <w:bCs/>
          <w:color w:val="auto"/>
        </w:rPr>
        <w:t>- Player performance prediction model: This model aims to predict a player's performance based on their individual statistics, biometrics, and team-level factors.</w:t>
      </w:r>
    </w:p>
    <w:p w14:paraId="4A374FE6" w14:textId="77777777" w:rsidR="00E73B6C" w:rsidRPr="00E73B6C" w:rsidRDefault="00E73B6C" w:rsidP="00E73B6C">
      <w:pPr>
        <w:rPr>
          <w:rStyle w:val="Emphasis"/>
          <w:b w:val="0"/>
          <w:bCs/>
          <w:color w:val="auto"/>
        </w:rPr>
      </w:pPr>
      <w:r w:rsidRPr="00E73B6C">
        <w:rPr>
          <w:rStyle w:val="Emphasis"/>
          <w:b w:val="0"/>
          <w:bCs/>
          <w:color w:val="auto"/>
        </w:rPr>
        <w:t>- Game outcome prediction model: This model aims to predict the outcome of a game based on the team's performance metrics, player statistics, and external factors.</w:t>
      </w:r>
    </w:p>
    <w:p w14:paraId="4700F4F5" w14:textId="77777777" w:rsidR="00E73B6C" w:rsidRPr="00E73B6C" w:rsidRDefault="00E73B6C" w:rsidP="00E73B6C">
      <w:pPr>
        <w:rPr>
          <w:rStyle w:val="Emphasis"/>
          <w:b w:val="0"/>
          <w:bCs/>
          <w:color w:val="auto"/>
        </w:rPr>
      </w:pPr>
    </w:p>
    <w:p w14:paraId="0AC24302" w14:textId="77777777" w:rsidR="00E73B6C" w:rsidRPr="00E73B6C" w:rsidRDefault="00E73B6C" w:rsidP="00E73B6C">
      <w:pPr>
        <w:rPr>
          <w:rStyle w:val="Emphasis"/>
          <w:b w:val="0"/>
          <w:bCs/>
          <w:color w:val="auto"/>
        </w:rPr>
      </w:pPr>
      <w:r w:rsidRPr="00E73B6C">
        <w:rPr>
          <w:rStyle w:val="Emphasis"/>
          <w:b w:val="0"/>
          <w:bCs/>
          <w:color w:val="auto"/>
        </w:rPr>
        <w:t>The team evaluates the performance of these models using appropriate metrics, such as accuracy, precision, recall, and F1-score, and selects the best-performing models for further refinement and deployment.</w:t>
      </w:r>
    </w:p>
    <w:p w14:paraId="59915BB2" w14:textId="77777777" w:rsidR="00E73B6C" w:rsidRPr="00E73B6C" w:rsidRDefault="00E73B6C" w:rsidP="00E73B6C">
      <w:pPr>
        <w:rPr>
          <w:rStyle w:val="Emphasis"/>
          <w:b w:val="0"/>
          <w:bCs/>
          <w:color w:val="auto"/>
        </w:rPr>
      </w:pPr>
    </w:p>
    <w:p w14:paraId="3877AFCE" w14:textId="77777777" w:rsidR="00E73B6C" w:rsidRPr="00BE22F3" w:rsidRDefault="00E73B6C" w:rsidP="00E73B6C">
      <w:pPr>
        <w:rPr>
          <w:rStyle w:val="Emphasis"/>
          <w:color w:val="auto"/>
        </w:rPr>
      </w:pPr>
      <w:r w:rsidRPr="00BE22F3">
        <w:rPr>
          <w:rStyle w:val="Emphasis"/>
          <w:color w:val="auto"/>
        </w:rPr>
        <w:t>Deployment:</w:t>
      </w:r>
    </w:p>
    <w:p w14:paraId="62A03A24" w14:textId="77777777" w:rsidR="00E73B6C" w:rsidRPr="00E73B6C" w:rsidRDefault="00E73B6C" w:rsidP="00E73B6C">
      <w:pPr>
        <w:rPr>
          <w:rStyle w:val="Emphasis"/>
          <w:b w:val="0"/>
          <w:bCs/>
          <w:color w:val="auto"/>
        </w:rPr>
      </w:pPr>
      <w:r w:rsidRPr="00E73B6C">
        <w:rPr>
          <w:rStyle w:val="Emphasis"/>
          <w:b w:val="0"/>
          <w:bCs/>
          <w:color w:val="auto"/>
        </w:rPr>
        <w:t>The team integrates the selected models into the team's decision-making process. The coaching staff can use the player performance prediction model to make informed substitutions and player development decisions, while the game outcome prediction model can help them develop more effective game strategies.</w:t>
      </w:r>
    </w:p>
    <w:p w14:paraId="37E35BC8" w14:textId="77777777" w:rsidR="00E73B6C" w:rsidRPr="00E73B6C" w:rsidRDefault="00E73B6C" w:rsidP="00E73B6C">
      <w:pPr>
        <w:rPr>
          <w:rStyle w:val="Emphasis"/>
          <w:b w:val="0"/>
          <w:bCs/>
          <w:color w:val="auto"/>
        </w:rPr>
      </w:pPr>
    </w:p>
    <w:p w14:paraId="2844E64B" w14:textId="77777777" w:rsidR="00E73B6C" w:rsidRPr="00BE22F3" w:rsidRDefault="00E73B6C" w:rsidP="00E73B6C">
      <w:pPr>
        <w:rPr>
          <w:rStyle w:val="Emphasis"/>
          <w:color w:val="auto"/>
        </w:rPr>
      </w:pPr>
      <w:r w:rsidRPr="00BE22F3">
        <w:rPr>
          <w:rStyle w:val="Emphasis"/>
          <w:color w:val="auto"/>
        </w:rPr>
        <w:t>Evaluation and Monitoring:</w:t>
      </w:r>
    </w:p>
    <w:p w14:paraId="76438E87" w14:textId="77777777" w:rsidR="00E73B6C" w:rsidRPr="00E73B6C" w:rsidRDefault="00E73B6C" w:rsidP="00E73B6C">
      <w:pPr>
        <w:rPr>
          <w:rStyle w:val="Emphasis"/>
          <w:b w:val="0"/>
          <w:bCs/>
          <w:color w:val="auto"/>
        </w:rPr>
      </w:pPr>
      <w:r w:rsidRPr="00E73B6C">
        <w:rPr>
          <w:rStyle w:val="Emphasis"/>
          <w:b w:val="0"/>
          <w:bCs/>
          <w:color w:val="auto"/>
        </w:rPr>
        <w:t>The data science team continuously monitors the performance of the deployed models and collects feedback from the coaching staff. They evaluate the models' effectiveness in improving the team's performance and make necessary adjustments to the models or the data sources as needed.</w:t>
      </w:r>
    </w:p>
    <w:p w14:paraId="18BFD598" w14:textId="77777777" w:rsidR="00E73B6C" w:rsidRPr="00E73B6C" w:rsidRDefault="00E73B6C" w:rsidP="00E73B6C">
      <w:pPr>
        <w:rPr>
          <w:rStyle w:val="Emphasis"/>
          <w:b w:val="0"/>
          <w:bCs/>
          <w:color w:val="auto"/>
        </w:rPr>
      </w:pPr>
    </w:p>
    <w:p w14:paraId="1271E823" w14:textId="77777777" w:rsidR="00E73B6C" w:rsidRPr="00BE22F3" w:rsidRDefault="00E73B6C" w:rsidP="00E73B6C">
      <w:pPr>
        <w:rPr>
          <w:rStyle w:val="Emphasis"/>
          <w:color w:val="auto"/>
        </w:rPr>
      </w:pPr>
      <w:r w:rsidRPr="00BE22F3">
        <w:rPr>
          <w:rStyle w:val="Emphasis"/>
          <w:color w:val="auto"/>
        </w:rPr>
        <w:t>Conclusion:</w:t>
      </w:r>
    </w:p>
    <w:p w14:paraId="36E337DE" w14:textId="77777777" w:rsidR="00E73B6C" w:rsidRDefault="00E73B6C" w:rsidP="00E73B6C">
      <w:pPr>
        <w:rPr>
          <w:rStyle w:val="Emphasis"/>
          <w:b w:val="0"/>
          <w:bCs/>
          <w:color w:val="auto"/>
        </w:rPr>
      </w:pPr>
      <w:r w:rsidRPr="00E73B6C">
        <w:rPr>
          <w:rStyle w:val="Emphasis"/>
          <w:b w:val="0"/>
          <w:bCs/>
          <w:color w:val="auto"/>
        </w:rPr>
        <w:t>By implementing the TDSP framework, the XYZ Basketball Team has been able to leverage data and analytics to improve their player performance and team strategy. The predictive models developed during this project have provided the coaching staff with valuable insights and decision-making support, leading to an improvement in the team's overall performance and a higher chance of success in the league.</w:t>
      </w:r>
    </w:p>
    <w:p w14:paraId="45E31F7B" w14:textId="77777777" w:rsidR="00674F0A" w:rsidRPr="00C122AD" w:rsidRDefault="00674F0A" w:rsidP="00674F0A">
      <w:pPr>
        <w:rPr>
          <w:rStyle w:val="Emphasis"/>
          <w:b w:val="0"/>
          <w:bCs/>
          <w:color w:val="auto"/>
        </w:rPr>
      </w:pPr>
    </w:p>
    <w:sectPr w:rsidR="00674F0A" w:rsidRPr="00C122AD" w:rsidSect="006D5256">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69249C" w14:textId="77777777" w:rsidR="006D5256" w:rsidRDefault="006D5256">
      <w:pPr>
        <w:spacing w:line="240" w:lineRule="auto"/>
      </w:pPr>
      <w:r>
        <w:separator/>
      </w:r>
    </w:p>
  </w:endnote>
  <w:endnote w:type="continuationSeparator" w:id="0">
    <w:p w14:paraId="0AB34181" w14:textId="77777777" w:rsidR="006D5256" w:rsidRDefault="006D52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001C29" w14:textId="77777777" w:rsidR="006D5256" w:rsidRDefault="006D5256">
      <w:pPr>
        <w:spacing w:line="240" w:lineRule="auto"/>
      </w:pPr>
      <w:r>
        <w:separator/>
      </w:r>
    </w:p>
  </w:footnote>
  <w:footnote w:type="continuationSeparator" w:id="0">
    <w:p w14:paraId="48D0D629" w14:textId="77777777" w:rsidR="006D5256" w:rsidRDefault="006D52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B50884"/>
    <w:multiLevelType w:val="hybridMultilevel"/>
    <w:tmpl w:val="06066F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77203FA"/>
    <w:multiLevelType w:val="hybridMultilevel"/>
    <w:tmpl w:val="7BC46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1767800739">
    <w:abstractNumId w:val="12"/>
  </w:num>
  <w:num w:numId="2" w16cid:durableId="1055549114">
    <w:abstractNumId w:val="12"/>
    <w:lvlOverride w:ilvl="0">
      <w:startOverride w:val="1"/>
    </w:lvlOverride>
  </w:num>
  <w:num w:numId="3" w16cid:durableId="2092965327">
    <w:abstractNumId w:val="12"/>
  </w:num>
  <w:num w:numId="4" w16cid:durableId="1680692479">
    <w:abstractNumId w:val="12"/>
    <w:lvlOverride w:ilvl="0">
      <w:startOverride w:val="1"/>
    </w:lvlOverride>
  </w:num>
  <w:num w:numId="5" w16cid:durableId="1963462345">
    <w:abstractNumId w:val="8"/>
  </w:num>
  <w:num w:numId="6" w16cid:durableId="235820013">
    <w:abstractNumId w:val="12"/>
    <w:lvlOverride w:ilvl="0">
      <w:startOverride w:val="1"/>
    </w:lvlOverride>
  </w:num>
  <w:num w:numId="7" w16cid:durableId="13846735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41612218">
    <w:abstractNumId w:val="9"/>
  </w:num>
  <w:num w:numId="9" w16cid:durableId="1698327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00310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61763077">
    <w:abstractNumId w:val="7"/>
  </w:num>
  <w:num w:numId="12" w16cid:durableId="348797312">
    <w:abstractNumId w:val="6"/>
  </w:num>
  <w:num w:numId="13" w16cid:durableId="933897697">
    <w:abstractNumId w:val="5"/>
  </w:num>
  <w:num w:numId="14" w16cid:durableId="2086416372">
    <w:abstractNumId w:val="4"/>
  </w:num>
  <w:num w:numId="15" w16cid:durableId="419110317">
    <w:abstractNumId w:val="3"/>
  </w:num>
  <w:num w:numId="16" w16cid:durableId="245963396">
    <w:abstractNumId w:val="2"/>
  </w:num>
  <w:num w:numId="17" w16cid:durableId="699167128">
    <w:abstractNumId w:val="1"/>
  </w:num>
  <w:num w:numId="18" w16cid:durableId="211384362">
    <w:abstractNumId w:val="0"/>
  </w:num>
  <w:num w:numId="19" w16cid:durableId="1081101424">
    <w:abstractNumId w:val="11"/>
  </w:num>
  <w:num w:numId="20" w16cid:durableId="5567404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810"/>
    <w:rsid w:val="00007202"/>
    <w:rsid w:val="000150E9"/>
    <w:rsid w:val="00030E3C"/>
    <w:rsid w:val="00072D27"/>
    <w:rsid w:val="00083C22"/>
    <w:rsid w:val="00086E87"/>
    <w:rsid w:val="000871A8"/>
    <w:rsid w:val="000A036B"/>
    <w:rsid w:val="000D0E4A"/>
    <w:rsid w:val="000F11B9"/>
    <w:rsid w:val="00102341"/>
    <w:rsid w:val="00105960"/>
    <w:rsid w:val="001073CE"/>
    <w:rsid w:val="00121553"/>
    <w:rsid w:val="00124088"/>
    <w:rsid w:val="00131CAB"/>
    <w:rsid w:val="001A2E34"/>
    <w:rsid w:val="001C2CAB"/>
    <w:rsid w:val="001D0BD1"/>
    <w:rsid w:val="002017AC"/>
    <w:rsid w:val="002039E2"/>
    <w:rsid w:val="002359ED"/>
    <w:rsid w:val="00252520"/>
    <w:rsid w:val="002625F9"/>
    <w:rsid w:val="002631F7"/>
    <w:rsid w:val="0026484A"/>
    <w:rsid w:val="0026504D"/>
    <w:rsid w:val="00276926"/>
    <w:rsid w:val="002A67C8"/>
    <w:rsid w:val="002B1AF6"/>
    <w:rsid w:val="002B40B7"/>
    <w:rsid w:val="002C5D75"/>
    <w:rsid w:val="00301789"/>
    <w:rsid w:val="00325194"/>
    <w:rsid w:val="003502DB"/>
    <w:rsid w:val="003728E3"/>
    <w:rsid w:val="00394F83"/>
    <w:rsid w:val="003962D3"/>
    <w:rsid w:val="003A4247"/>
    <w:rsid w:val="003C7D9D"/>
    <w:rsid w:val="003E3A63"/>
    <w:rsid w:val="00457BEB"/>
    <w:rsid w:val="00461B2E"/>
    <w:rsid w:val="00482CFC"/>
    <w:rsid w:val="00487996"/>
    <w:rsid w:val="00491910"/>
    <w:rsid w:val="004A2AF6"/>
    <w:rsid w:val="004A3D03"/>
    <w:rsid w:val="004B6D7F"/>
    <w:rsid w:val="004C3449"/>
    <w:rsid w:val="004D27D0"/>
    <w:rsid w:val="004D785F"/>
    <w:rsid w:val="004E744B"/>
    <w:rsid w:val="004F7760"/>
    <w:rsid w:val="00520AC9"/>
    <w:rsid w:val="00561F9A"/>
    <w:rsid w:val="00594254"/>
    <w:rsid w:val="005B6EB8"/>
    <w:rsid w:val="00614CAB"/>
    <w:rsid w:val="00633BC0"/>
    <w:rsid w:val="00661DE5"/>
    <w:rsid w:val="006706DE"/>
    <w:rsid w:val="00674F0A"/>
    <w:rsid w:val="0069487E"/>
    <w:rsid w:val="006A648B"/>
    <w:rsid w:val="006B0B82"/>
    <w:rsid w:val="006B7EF2"/>
    <w:rsid w:val="006C3B5F"/>
    <w:rsid w:val="006D3A72"/>
    <w:rsid w:val="006D5256"/>
    <w:rsid w:val="006F53EE"/>
    <w:rsid w:val="00717507"/>
    <w:rsid w:val="007263B8"/>
    <w:rsid w:val="00726D9C"/>
    <w:rsid w:val="00726F2C"/>
    <w:rsid w:val="00736D30"/>
    <w:rsid w:val="007378F1"/>
    <w:rsid w:val="00742FF3"/>
    <w:rsid w:val="00794B27"/>
    <w:rsid w:val="007A73CB"/>
    <w:rsid w:val="007A7846"/>
    <w:rsid w:val="007B2795"/>
    <w:rsid w:val="007B3C27"/>
    <w:rsid w:val="007E3078"/>
    <w:rsid w:val="007F66F5"/>
    <w:rsid w:val="00812400"/>
    <w:rsid w:val="0082203C"/>
    <w:rsid w:val="008360A8"/>
    <w:rsid w:val="008416E0"/>
    <w:rsid w:val="00853E64"/>
    <w:rsid w:val="008558D4"/>
    <w:rsid w:val="00895251"/>
    <w:rsid w:val="00897BFF"/>
    <w:rsid w:val="008C61B9"/>
    <w:rsid w:val="00912477"/>
    <w:rsid w:val="009139AF"/>
    <w:rsid w:val="00943B06"/>
    <w:rsid w:val="00945864"/>
    <w:rsid w:val="009806F4"/>
    <w:rsid w:val="009853E9"/>
    <w:rsid w:val="00996E16"/>
    <w:rsid w:val="009B69C5"/>
    <w:rsid w:val="009D3947"/>
    <w:rsid w:val="009F72A7"/>
    <w:rsid w:val="00A119D9"/>
    <w:rsid w:val="00A1309F"/>
    <w:rsid w:val="00A21BED"/>
    <w:rsid w:val="00A27D99"/>
    <w:rsid w:val="00A60D92"/>
    <w:rsid w:val="00A86EAC"/>
    <w:rsid w:val="00A923E7"/>
    <w:rsid w:val="00AA661C"/>
    <w:rsid w:val="00AB1DCC"/>
    <w:rsid w:val="00AC2F58"/>
    <w:rsid w:val="00B369B4"/>
    <w:rsid w:val="00B53817"/>
    <w:rsid w:val="00B61F85"/>
    <w:rsid w:val="00B80C53"/>
    <w:rsid w:val="00BA3CC7"/>
    <w:rsid w:val="00BE22F3"/>
    <w:rsid w:val="00BE4810"/>
    <w:rsid w:val="00BF457D"/>
    <w:rsid w:val="00BF4775"/>
    <w:rsid w:val="00C122AD"/>
    <w:rsid w:val="00CA0C45"/>
    <w:rsid w:val="00CB1D0E"/>
    <w:rsid w:val="00CB49E2"/>
    <w:rsid w:val="00CC3AB0"/>
    <w:rsid w:val="00CD4A9C"/>
    <w:rsid w:val="00CF12AE"/>
    <w:rsid w:val="00D1798D"/>
    <w:rsid w:val="00D44ACA"/>
    <w:rsid w:val="00D902A4"/>
    <w:rsid w:val="00DA1C54"/>
    <w:rsid w:val="00DB2323"/>
    <w:rsid w:val="00DB331E"/>
    <w:rsid w:val="00DC4E21"/>
    <w:rsid w:val="00DD5358"/>
    <w:rsid w:val="00E224A0"/>
    <w:rsid w:val="00E254F0"/>
    <w:rsid w:val="00E4313F"/>
    <w:rsid w:val="00E51168"/>
    <w:rsid w:val="00E55B4B"/>
    <w:rsid w:val="00E55FC7"/>
    <w:rsid w:val="00E72A21"/>
    <w:rsid w:val="00E73B6C"/>
    <w:rsid w:val="00E7715A"/>
    <w:rsid w:val="00E802E0"/>
    <w:rsid w:val="00EB700D"/>
    <w:rsid w:val="00F33B83"/>
    <w:rsid w:val="00F41B42"/>
    <w:rsid w:val="00F54BD0"/>
    <w:rsid w:val="00F633E4"/>
    <w:rsid w:val="00FB3B71"/>
    <w:rsid w:val="00FB3BB2"/>
    <w:rsid w:val="00FE134D"/>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C8DBFB"/>
  <w15:chartTrackingRefBased/>
  <w15:docId w15:val="{C09C0DF7-32C3-4CC1-BC4E-90DF7C5B6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10165">
      <w:bodyDiv w:val="1"/>
      <w:marLeft w:val="0"/>
      <w:marRight w:val="0"/>
      <w:marTop w:val="0"/>
      <w:marBottom w:val="0"/>
      <w:divBdr>
        <w:top w:val="none" w:sz="0" w:space="0" w:color="auto"/>
        <w:left w:val="none" w:sz="0" w:space="0" w:color="auto"/>
        <w:bottom w:val="none" w:sz="0" w:space="0" w:color="auto"/>
        <w:right w:val="none" w:sz="0" w:space="0" w:color="auto"/>
      </w:divBdr>
    </w:div>
    <w:div w:id="719788360">
      <w:bodyDiv w:val="1"/>
      <w:marLeft w:val="0"/>
      <w:marRight w:val="0"/>
      <w:marTop w:val="0"/>
      <w:marBottom w:val="0"/>
      <w:divBdr>
        <w:top w:val="none" w:sz="0" w:space="0" w:color="auto"/>
        <w:left w:val="none" w:sz="0" w:space="0" w:color="auto"/>
        <w:bottom w:val="none" w:sz="0" w:space="0" w:color="auto"/>
        <w:right w:val="none" w:sz="0" w:space="0" w:color="auto"/>
      </w:divBdr>
    </w:div>
    <w:div w:id="189261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manPaudel\AppData\Local\Microsoft\Office\16.0\DTS\en-US%7b681092BA-C611-45FD-83AF-81D3635B19B4%7d\%7b1A8892FE-32A7-4C8C-AFF1-44ACB4241F26%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3.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{1A8892FE-32A7-4C8C-AFF1-44ACB4241F26}tf10002117_win32</Template>
  <TotalTime>46</TotalTime>
  <Pages>11</Pages>
  <Words>3066</Words>
  <Characters>17481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Paudel</dc:creator>
  <cp:keywords/>
  <dc:description/>
  <cp:lastModifiedBy>Suman Paudel</cp:lastModifiedBy>
  <cp:revision>19</cp:revision>
  <cp:lastPrinted>2024-04-30T17:54:00Z</cp:lastPrinted>
  <dcterms:created xsi:type="dcterms:W3CDTF">2024-04-29T17:13:00Z</dcterms:created>
  <dcterms:modified xsi:type="dcterms:W3CDTF">2024-04-30T17:54:00Z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